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BA4C55">
              <w:rPr>
                <w:rFonts w:ascii="Arial" w:hAnsi="Arial" w:cs="Arial"/>
                <w:sz w:val="22"/>
              </w:rPr>
              <w:t>22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BA4C55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Tarjeta de </w:t>
            </w:r>
            <w:r w:rsidR="00526D73">
              <w:rPr>
                <w:rFonts w:ascii="Arial" w:hAnsi="Arial" w:cs="Arial"/>
                <w:sz w:val="22"/>
              </w:rPr>
              <w:t>Crédito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3C112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Jhostin Céspedes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3C112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Steven Ayaguma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526D7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22019</w:t>
            </w:r>
            <w:r w:rsidR="00933E77" w:rsidRPr="00535FE5">
              <w:rPr>
                <w:rFonts w:ascii="Arial" w:hAnsi="Arial" w:cs="Arial"/>
                <w:sz w:val="22"/>
              </w:rPr>
              <w:t xml:space="preserve"> </w:t>
            </w:r>
            <w:bookmarkStart w:id="0" w:name="_GoBack"/>
            <w:bookmarkEnd w:id="0"/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526D7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526D7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Cliente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526D7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Interfaz formulario</w:t>
            </w:r>
          </w:p>
        </w:tc>
      </w:tr>
      <w:tr w:rsidR="00BA4C55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BA4C55" w:rsidRPr="00535FE5" w:rsidRDefault="00BA4C55" w:rsidP="00BA4C55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BA4C55" w:rsidRPr="00535FE5" w:rsidRDefault="00BA4C55" w:rsidP="00BA4C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generará un correo de sí el usuario Cliente confirmando la compra en el caso de la tarjeta de crédito. </w:t>
            </w:r>
          </w:p>
        </w:tc>
      </w:tr>
      <w:tr w:rsidR="00BA4C55" w:rsidRPr="00535FE5" w:rsidTr="00BA4C55">
        <w:trPr>
          <w:cantSplit/>
          <w:trHeight w:val="259"/>
        </w:trPr>
        <w:tc>
          <w:tcPr>
            <w:tcW w:w="1634" w:type="dxa"/>
            <w:vMerge w:val="restart"/>
          </w:tcPr>
          <w:p w:rsidR="00BA4C55" w:rsidRPr="00535FE5" w:rsidRDefault="00BA4C55" w:rsidP="00BA4C55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6" w:type="dxa"/>
          </w:tcPr>
          <w:p w:rsidR="00BA4C55" w:rsidRPr="00535FE5" w:rsidRDefault="00BA4C55" w:rsidP="00BA4C55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BA4C55" w:rsidRPr="00535FE5" w:rsidRDefault="00526D73" w:rsidP="00BA4C5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CU020; CU022</w:t>
            </w:r>
          </w:p>
        </w:tc>
      </w:tr>
      <w:tr w:rsidR="00BA4C55" w:rsidRPr="00535FE5" w:rsidTr="00BA4C55">
        <w:trPr>
          <w:cantSplit/>
          <w:trHeight w:val="259"/>
        </w:trPr>
        <w:tc>
          <w:tcPr>
            <w:tcW w:w="1634" w:type="dxa"/>
            <w:vMerge/>
          </w:tcPr>
          <w:p w:rsidR="00BA4C55" w:rsidRPr="00535FE5" w:rsidRDefault="00BA4C55" w:rsidP="00BA4C55">
            <w:pPr>
              <w:pStyle w:val="Ttulo1"/>
              <w:rPr>
                <w:lang w:val="es-MX"/>
              </w:rPr>
            </w:pPr>
          </w:p>
        </w:tc>
        <w:tc>
          <w:tcPr>
            <w:tcW w:w="1676" w:type="dxa"/>
          </w:tcPr>
          <w:p w:rsidR="00BA4C55" w:rsidRPr="00535FE5" w:rsidRDefault="00BA4C55" w:rsidP="00BA4C55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BA4C55" w:rsidRPr="00535FE5" w:rsidRDefault="00526D73" w:rsidP="00BA4C5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RF09</w:t>
            </w:r>
          </w:p>
        </w:tc>
      </w:tr>
      <w:tr w:rsidR="00BA4C55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BA4C55" w:rsidRPr="00535FE5" w:rsidRDefault="00BA4C55" w:rsidP="00BA4C55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BA4C55" w:rsidRPr="00535FE5" w:rsidRDefault="00BA4C55" w:rsidP="00BA4C55">
            <w:pPr>
              <w:rPr>
                <w:rFonts w:ascii="Arial" w:hAnsi="Arial" w:cs="Arial"/>
                <w:sz w:val="22"/>
              </w:rPr>
            </w:pPr>
          </w:p>
          <w:p w:rsidR="00BA4C55" w:rsidRPr="00535FE5" w:rsidRDefault="00BA4C55" w:rsidP="00BA4C55">
            <w:pPr>
              <w:rPr>
                <w:rFonts w:ascii="Arial" w:hAnsi="Arial" w:cs="Arial"/>
                <w:sz w:val="22"/>
              </w:rPr>
            </w:pPr>
          </w:p>
        </w:tc>
      </w:tr>
      <w:tr w:rsidR="00BA4C55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BA4C55" w:rsidRPr="00535FE5" w:rsidRDefault="00BA4C55" w:rsidP="00BA4C55">
            <w:pPr>
              <w:pStyle w:val="Ttulo1"/>
            </w:pPr>
            <w:r w:rsidRPr="00535FE5">
              <w:t xml:space="preserve">Flujo Normal  </w:t>
            </w:r>
          </w:p>
        </w:tc>
      </w:tr>
      <w:tr w:rsidR="00BA4C55" w:rsidRPr="00535FE5" w:rsidTr="00BA4C55">
        <w:trPr>
          <w:cantSplit/>
          <w:trHeight w:val="900"/>
        </w:trPr>
        <w:tc>
          <w:tcPr>
            <w:tcW w:w="4611" w:type="dxa"/>
            <w:gridSpan w:val="3"/>
          </w:tcPr>
          <w:p w:rsidR="00BA4C55" w:rsidRPr="00535FE5" w:rsidRDefault="00BA4C55" w:rsidP="00BA4C55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BA4C55" w:rsidRDefault="00BA4C55" w:rsidP="00BA4C55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526D73">
              <w:t>selecciona el modo de pago Tarjeta de Crédito.</w:t>
            </w:r>
            <w:r w:rsidRPr="00535FE5">
              <w:br/>
            </w:r>
          </w:p>
          <w:p w:rsidR="00066894" w:rsidRDefault="00066894" w:rsidP="00066894"/>
          <w:p w:rsidR="00066894" w:rsidRDefault="00066894" w:rsidP="00066894"/>
          <w:p w:rsidR="00066894" w:rsidRPr="00066894" w:rsidRDefault="00066894" w:rsidP="00066894"/>
          <w:p w:rsidR="00BA4C55" w:rsidRPr="00535FE5" w:rsidRDefault="00BA4C55" w:rsidP="00066894">
            <w:pPr>
              <w:pStyle w:val="Ttulo1"/>
              <w:numPr>
                <w:ilvl w:val="1"/>
                <w:numId w:val="9"/>
              </w:numPr>
              <w:spacing w:before="240"/>
            </w:pPr>
            <w:r w:rsidRPr="00535FE5">
              <w:t xml:space="preserve">El actor </w:t>
            </w:r>
            <w:r w:rsidR="0007740C">
              <w:t>da “</w:t>
            </w:r>
            <w:r w:rsidR="0007740C" w:rsidRPr="0007740C">
              <w:rPr>
                <w:i/>
              </w:rPr>
              <w:t>Clic</w:t>
            </w:r>
            <w:r w:rsidR="0007740C">
              <w:rPr>
                <w:i/>
              </w:rPr>
              <w:t xml:space="preserve">” </w:t>
            </w:r>
            <w:r w:rsidR="0007740C">
              <w:t xml:space="preserve">Enel botón </w:t>
            </w:r>
            <w:r w:rsidR="00066894">
              <w:t>“Confirmar</w:t>
            </w:r>
            <w:r w:rsidR="0007740C">
              <w:t xml:space="preserve"> Compra”</w:t>
            </w:r>
            <w:r w:rsidR="00066894">
              <w:t>.</w:t>
            </w:r>
          </w:p>
        </w:tc>
        <w:tc>
          <w:tcPr>
            <w:tcW w:w="5564" w:type="dxa"/>
          </w:tcPr>
          <w:p w:rsidR="00BA4C55" w:rsidRPr="00535FE5" w:rsidRDefault="00BA4C55" w:rsidP="00BA4C55">
            <w:pPr>
              <w:pStyle w:val="Ttulo1"/>
            </w:pPr>
            <w:r w:rsidRPr="00535FE5">
              <w:t>RESPUESTA DEL SISTEMA.</w:t>
            </w:r>
          </w:p>
          <w:p w:rsidR="00BA4C55" w:rsidRPr="00535FE5" w:rsidRDefault="00BA4C55" w:rsidP="00BA4C55">
            <w:pPr>
              <w:pStyle w:val="Ttulo1"/>
            </w:pPr>
          </w:p>
          <w:p w:rsidR="00BA4C55" w:rsidRDefault="00BA4C55" w:rsidP="0007740C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526D73">
              <w:t xml:space="preserve"> </w:t>
            </w:r>
            <w:r w:rsidR="0007740C">
              <w:t>abrirá el tab con siguiente formulario:</w:t>
            </w:r>
          </w:p>
          <w:p w:rsidR="0007740C" w:rsidRPr="0007740C" w:rsidRDefault="0007740C" w:rsidP="0007740C">
            <w:pPr>
              <w:pStyle w:val="Prrafodelista"/>
              <w:numPr>
                <w:ilvl w:val="0"/>
                <w:numId w:val="18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7740C">
              <w:rPr>
                <w:rFonts w:ascii="Arial" w:hAnsi="Arial" w:cs="Arial"/>
                <w:sz w:val="22"/>
                <w:szCs w:val="22"/>
              </w:rPr>
              <w:t>Nombre del titular de la tarjeta</w:t>
            </w:r>
            <w:r w:rsidR="00066894">
              <w:rPr>
                <w:rFonts w:ascii="Arial" w:hAnsi="Arial" w:cs="Arial"/>
                <w:sz w:val="22"/>
                <w:szCs w:val="22"/>
              </w:rPr>
              <w:t xml:space="preserve"> (Campo Obligatorio)</w:t>
            </w:r>
          </w:p>
          <w:p w:rsidR="0007740C" w:rsidRPr="0007740C" w:rsidRDefault="0007740C" w:rsidP="0007740C">
            <w:pPr>
              <w:pStyle w:val="Prrafodelista"/>
              <w:numPr>
                <w:ilvl w:val="0"/>
                <w:numId w:val="18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7740C">
              <w:rPr>
                <w:rFonts w:ascii="Arial" w:hAnsi="Arial" w:cs="Arial"/>
                <w:sz w:val="22"/>
                <w:szCs w:val="22"/>
              </w:rPr>
              <w:t xml:space="preserve">Numero de la tarjeta </w:t>
            </w:r>
            <w:r w:rsidR="00066894">
              <w:rPr>
                <w:rFonts w:ascii="Arial" w:hAnsi="Arial" w:cs="Arial"/>
                <w:sz w:val="22"/>
                <w:szCs w:val="22"/>
              </w:rPr>
              <w:t>(Campo Obligatorio)</w:t>
            </w:r>
          </w:p>
          <w:p w:rsidR="0007740C" w:rsidRPr="0007740C" w:rsidRDefault="0007740C" w:rsidP="0007740C">
            <w:pPr>
              <w:pStyle w:val="Prrafodelista"/>
              <w:numPr>
                <w:ilvl w:val="0"/>
                <w:numId w:val="18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7740C">
              <w:rPr>
                <w:rFonts w:ascii="Arial" w:hAnsi="Arial" w:cs="Arial"/>
                <w:sz w:val="22"/>
                <w:szCs w:val="22"/>
              </w:rPr>
              <w:t xml:space="preserve">Fecha de expiración </w:t>
            </w:r>
            <w:r w:rsidR="00066894">
              <w:rPr>
                <w:rFonts w:ascii="Arial" w:hAnsi="Arial" w:cs="Arial"/>
                <w:sz w:val="22"/>
                <w:szCs w:val="22"/>
              </w:rPr>
              <w:t>(Campo Obligatorio)</w:t>
            </w:r>
          </w:p>
          <w:p w:rsidR="0007740C" w:rsidRPr="0007740C" w:rsidRDefault="0007740C" w:rsidP="0007740C">
            <w:pPr>
              <w:pStyle w:val="Prrafodelista"/>
              <w:numPr>
                <w:ilvl w:val="0"/>
                <w:numId w:val="18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7740C">
              <w:rPr>
                <w:rFonts w:ascii="Arial" w:hAnsi="Arial" w:cs="Arial"/>
                <w:sz w:val="22"/>
                <w:szCs w:val="22"/>
              </w:rPr>
              <w:t xml:space="preserve">Código de seguridad </w:t>
            </w:r>
            <w:r w:rsidR="00066894">
              <w:rPr>
                <w:rFonts w:ascii="Arial" w:hAnsi="Arial" w:cs="Arial"/>
                <w:sz w:val="22"/>
                <w:szCs w:val="22"/>
              </w:rPr>
              <w:t>CVV / CVV</w:t>
            </w:r>
            <w:r w:rsidRPr="0007740C">
              <w:rPr>
                <w:rFonts w:ascii="Arial" w:hAnsi="Arial" w:cs="Arial"/>
                <w:sz w:val="22"/>
                <w:szCs w:val="22"/>
              </w:rPr>
              <w:t>2</w:t>
            </w:r>
            <w:r w:rsidR="00066894">
              <w:rPr>
                <w:rFonts w:ascii="Arial" w:hAnsi="Arial" w:cs="Arial"/>
                <w:sz w:val="22"/>
                <w:szCs w:val="22"/>
              </w:rPr>
              <w:t xml:space="preserve"> (Campo Obligatorio)</w:t>
            </w:r>
          </w:p>
          <w:p w:rsidR="0007740C" w:rsidRPr="0007740C" w:rsidRDefault="0007740C" w:rsidP="0007740C">
            <w:pPr>
              <w:pStyle w:val="Prrafodelista"/>
              <w:numPr>
                <w:ilvl w:val="0"/>
                <w:numId w:val="18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7740C">
              <w:rPr>
                <w:rFonts w:ascii="Arial" w:hAnsi="Arial" w:cs="Arial"/>
                <w:sz w:val="22"/>
                <w:szCs w:val="22"/>
              </w:rPr>
              <w:t>Botón “Confirmar Compra”</w:t>
            </w:r>
          </w:p>
          <w:p w:rsidR="0007740C" w:rsidRPr="0007740C" w:rsidRDefault="0007740C" w:rsidP="0007740C">
            <w:pPr>
              <w:pStyle w:val="Prrafodelista"/>
              <w:numPr>
                <w:ilvl w:val="0"/>
                <w:numId w:val="18"/>
              </w:numPr>
              <w:ind w:left="360"/>
            </w:pPr>
            <w:r w:rsidRPr="0007740C">
              <w:rPr>
                <w:rFonts w:ascii="Arial" w:hAnsi="Arial" w:cs="Arial"/>
                <w:sz w:val="22"/>
                <w:szCs w:val="22"/>
              </w:rPr>
              <w:t>Botón “Cancelar Compra”</w:t>
            </w:r>
          </w:p>
          <w:p w:rsidR="00BA4C55" w:rsidRPr="00535FE5" w:rsidRDefault="00BA4C55" w:rsidP="0007740C">
            <w:pPr>
              <w:pStyle w:val="Ttulo1"/>
            </w:pPr>
          </w:p>
          <w:p w:rsidR="00BA4C55" w:rsidRDefault="00BA4C55" w:rsidP="0007740C">
            <w:pPr>
              <w:pStyle w:val="Ttulo1"/>
              <w:numPr>
                <w:ilvl w:val="1"/>
                <w:numId w:val="19"/>
              </w:numPr>
            </w:pPr>
            <w:r w:rsidRPr="00535FE5">
              <w:t xml:space="preserve">El sistema </w:t>
            </w:r>
            <w:r w:rsidR="00066894">
              <w:t xml:space="preserve">generará un correo de confirmación con la factura según los productos adquiridos </w:t>
            </w:r>
          </w:p>
          <w:p w:rsidR="00066894" w:rsidRPr="00066894" w:rsidRDefault="00066894" w:rsidP="00066894"/>
        </w:tc>
      </w:tr>
      <w:tr w:rsidR="00BA4C55" w:rsidRPr="00535FE5" w:rsidTr="00BA4C55">
        <w:trPr>
          <w:cantSplit/>
          <w:trHeight w:val="244"/>
        </w:trPr>
        <w:tc>
          <w:tcPr>
            <w:tcW w:w="4611" w:type="dxa"/>
            <w:gridSpan w:val="3"/>
          </w:tcPr>
          <w:p w:rsidR="00BA4C55" w:rsidRPr="00535FE5" w:rsidRDefault="00BA4C55" w:rsidP="00BA4C55">
            <w:pPr>
              <w:pStyle w:val="Ttulo1"/>
            </w:pPr>
            <w:r w:rsidRPr="00535FE5">
              <w:t>Postcondición</w:t>
            </w:r>
          </w:p>
        </w:tc>
        <w:tc>
          <w:tcPr>
            <w:tcW w:w="5564" w:type="dxa"/>
          </w:tcPr>
          <w:p w:rsidR="00BA4C55" w:rsidRPr="00535FE5" w:rsidRDefault="00066894" w:rsidP="000668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Tendrá un botón “Borrar datos” para limpiar el formulario de la información del usuario cliente.</w:t>
            </w:r>
          </w:p>
        </w:tc>
      </w:tr>
      <w:tr w:rsidR="00BA4C55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BA4C55" w:rsidRPr="00535FE5" w:rsidRDefault="00BA4C55" w:rsidP="00BA4C55">
            <w:pPr>
              <w:pStyle w:val="Ttulo1"/>
            </w:pPr>
            <w:r w:rsidRPr="00535FE5">
              <w:t>Caminos Alternos</w:t>
            </w:r>
          </w:p>
          <w:p w:rsidR="00BA4C55" w:rsidRPr="00535FE5" w:rsidRDefault="00066894" w:rsidP="00BA4C55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tendrá un</w:t>
            </w:r>
            <w:r w:rsidR="00A07DE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opción de un botón “descargar factura” </w:t>
            </w:r>
            <w:r w:rsidR="00A07DE8">
              <w:rPr>
                <w:rFonts w:ascii="Arial" w:hAnsi="Arial" w:cs="Arial"/>
              </w:rPr>
              <w:t>si no llega el correo electrónico.</w:t>
            </w:r>
            <w:r>
              <w:rPr>
                <w:rFonts w:ascii="Arial" w:hAnsi="Arial" w:cs="Arial"/>
              </w:rPr>
              <w:t xml:space="preserve"> </w:t>
            </w:r>
          </w:p>
          <w:p w:rsidR="00BA4C55" w:rsidRPr="00535FE5" w:rsidRDefault="00BA4C55" w:rsidP="00BA4C55">
            <w:pPr>
              <w:rPr>
                <w:rFonts w:ascii="Arial" w:hAnsi="Arial" w:cs="Arial"/>
              </w:rPr>
            </w:pPr>
          </w:p>
        </w:tc>
      </w:tr>
      <w:tr w:rsidR="00BA4C55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BA4C55" w:rsidRPr="00535FE5" w:rsidRDefault="00BA4C55" w:rsidP="00BA4C55">
            <w:pPr>
              <w:pStyle w:val="Ttulo1"/>
            </w:pPr>
            <w:r w:rsidRPr="00535FE5">
              <w:t xml:space="preserve">Excepciones  </w:t>
            </w:r>
          </w:p>
          <w:p w:rsidR="00A07DE8" w:rsidRDefault="00A07DE8" w:rsidP="00A07DE8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500 se intenta conectar al servidor o conexión pedida con el servidor.</w:t>
            </w:r>
          </w:p>
          <w:p w:rsidR="00A07DE8" w:rsidRPr="00A07DE8" w:rsidRDefault="00A07DE8" w:rsidP="00A07DE8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503 el página no disponible o conexión interrumpida </w:t>
            </w:r>
          </w:p>
        </w:tc>
      </w:tr>
      <w:tr w:rsidR="00BA4C55" w:rsidRPr="00535FE5" w:rsidTr="00BA4C55">
        <w:trPr>
          <w:cantSplit/>
          <w:trHeight w:val="259"/>
        </w:trPr>
        <w:tc>
          <w:tcPr>
            <w:tcW w:w="4611" w:type="dxa"/>
            <w:gridSpan w:val="3"/>
          </w:tcPr>
          <w:p w:rsidR="00BA4C55" w:rsidRPr="00535FE5" w:rsidRDefault="00BA4C55" w:rsidP="00BA4C55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4" w:type="dxa"/>
          </w:tcPr>
          <w:p w:rsidR="00BA4C55" w:rsidRPr="00535FE5" w:rsidRDefault="00BA4C55" w:rsidP="00BA4C55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A07DE8"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A4C55" w:rsidRPr="00535FE5" w:rsidTr="00BA4C55">
        <w:trPr>
          <w:cantSplit/>
          <w:trHeight w:val="244"/>
        </w:trPr>
        <w:tc>
          <w:tcPr>
            <w:tcW w:w="4611" w:type="dxa"/>
            <w:gridSpan w:val="3"/>
          </w:tcPr>
          <w:p w:rsidR="00BA4C55" w:rsidRPr="00535FE5" w:rsidRDefault="00BA4C55" w:rsidP="00BA4C55">
            <w:pPr>
              <w:pStyle w:val="Ttulo1"/>
            </w:pPr>
            <w:r w:rsidRPr="00535FE5">
              <w:t>Comentarios</w:t>
            </w:r>
          </w:p>
        </w:tc>
        <w:tc>
          <w:tcPr>
            <w:tcW w:w="5564" w:type="dxa"/>
          </w:tcPr>
          <w:p w:rsidR="00BA4C55" w:rsidRPr="00535FE5" w:rsidRDefault="00BA4C55" w:rsidP="00BA4C55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9023D59"/>
    <w:multiLevelType w:val="hybridMultilevel"/>
    <w:tmpl w:val="D01C5EDE"/>
    <w:lvl w:ilvl="0" w:tplc="C4AC9CA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9690399"/>
    <w:multiLevelType w:val="hybridMultilevel"/>
    <w:tmpl w:val="B5C60C9C"/>
    <w:lvl w:ilvl="0" w:tplc="2348D64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A82424"/>
    <w:multiLevelType w:val="multilevel"/>
    <w:tmpl w:val="A9664218"/>
    <w:numStyleLink w:val="Estilo1"/>
  </w:abstractNum>
  <w:abstractNum w:abstractNumId="16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EF737AE"/>
    <w:multiLevelType w:val="multilevel"/>
    <w:tmpl w:val="6D805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13"/>
  </w:num>
  <w:num w:numId="6">
    <w:abstractNumId w:val="9"/>
  </w:num>
  <w:num w:numId="7">
    <w:abstractNumId w:val="0"/>
  </w:num>
  <w:num w:numId="8">
    <w:abstractNumId w:val="4"/>
  </w:num>
  <w:num w:numId="9">
    <w:abstractNumId w:val="16"/>
  </w:num>
  <w:num w:numId="10">
    <w:abstractNumId w:val="11"/>
  </w:num>
  <w:num w:numId="11">
    <w:abstractNumId w:val="17"/>
  </w:num>
  <w:num w:numId="12">
    <w:abstractNumId w:val="2"/>
  </w:num>
  <w:num w:numId="13">
    <w:abstractNumId w:val="15"/>
  </w:num>
  <w:num w:numId="14">
    <w:abstractNumId w:val="14"/>
  </w:num>
  <w:num w:numId="15">
    <w:abstractNumId w:val="7"/>
  </w:num>
  <w:num w:numId="16">
    <w:abstractNumId w:val="1"/>
  </w:num>
  <w:num w:numId="17">
    <w:abstractNumId w:val="12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C55"/>
    <w:rsid w:val="00066894"/>
    <w:rsid w:val="0007740C"/>
    <w:rsid w:val="00210E8C"/>
    <w:rsid w:val="00261CBB"/>
    <w:rsid w:val="003C112C"/>
    <w:rsid w:val="00482EFC"/>
    <w:rsid w:val="00526D73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07DE8"/>
    <w:rsid w:val="00A350F1"/>
    <w:rsid w:val="00A727A3"/>
    <w:rsid w:val="00BA4C55"/>
    <w:rsid w:val="00C67A73"/>
    <w:rsid w:val="00CE0F95"/>
    <w:rsid w:val="00CF0563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501D3"/>
  <w15:chartTrackingRefBased/>
  <w15:docId w15:val="{7ED78B9F-CDC4-4E35-81E5-9671D17C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DC988-3108-416C-9ED4-CD3F9B248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32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2</cp:revision>
  <dcterms:created xsi:type="dcterms:W3CDTF">2019-03-07T18:47:00Z</dcterms:created>
  <dcterms:modified xsi:type="dcterms:W3CDTF">2019-03-08T20:58:00Z</dcterms:modified>
</cp:coreProperties>
</file>