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</w:t>
            </w:r>
            <w:r w:rsidR="003E6E8F">
              <w:rPr>
                <w:rFonts w:ascii="Arial" w:hAnsi="Arial" w:cs="Arial"/>
                <w:sz w:val="22"/>
              </w:rPr>
              <w:t>24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3E6E8F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Agregar productos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891AB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891AB9" w:rsidRPr="00535FE5" w:rsidRDefault="00891AB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A7514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  <w:bookmarkStart w:id="0" w:name="_GoBack"/>
            <w:bookmarkEnd w:id="0"/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A7514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A7514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Empleado;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A7514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Interactuar</w:t>
            </w:r>
            <w:r w:rsidR="000D6775">
              <w:rPr>
                <w:rFonts w:ascii="Arial" w:hAnsi="Arial" w:cs="Arial"/>
                <w:sz w:val="22"/>
              </w:rPr>
              <w:t xml:space="preserve"> (recuperabilidad)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A7514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Tendrá un botón “Agrega Producto” donde el registrará en una fila </w:t>
            </w:r>
            <w:r w:rsidR="008D2389">
              <w:rPr>
                <w:rFonts w:ascii="Arial" w:hAnsi="Arial" w:cs="Arial"/>
                <w:sz w:val="22"/>
              </w:rPr>
              <w:t>vacía.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8D2389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CU023; CU024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8D2389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RF05</w:t>
            </w:r>
            <w:r w:rsidR="005A7B6B">
              <w:rPr>
                <w:rFonts w:ascii="Arial" w:hAnsi="Arial" w:cs="Arial"/>
                <w:sz w:val="22"/>
                <w:lang w:val="en-US"/>
              </w:rPr>
              <w:t>; RF06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8D238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Mirar en la base de datos que no acepte vacíos,</w:t>
            </w:r>
            <w:r w:rsidR="00872C39">
              <w:rPr>
                <w:rFonts w:ascii="Arial" w:hAnsi="Arial" w:cs="Arial"/>
                <w:sz w:val="22"/>
              </w:rPr>
              <w:t xml:space="preserve"> escaso ya vacíos automáticamente se eliminan.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A41B45">
              <w:t>da “</w:t>
            </w:r>
            <w:r w:rsidR="00A41B45">
              <w:rPr>
                <w:i/>
              </w:rPr>
              <w:t xml:space="preserve">Clic” </w:t>
            </w:r>
            <w:r w:rsidR="00A41B45">
              <w:t>en botón “Agregar producto”.</w:t>
            </w:r>
            <w:r w:rsidR="00A41B45">
              <w:rPr>
                <w:i/>
              </w:rPr>
              <w:t xml:space="preserve">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1369BC">
              <w:t xml:space="preserve">da </w:t>
            </w:r>
            <w:r w:rsidR="001369BC">
              <w:rPr>
                <w:i/>
              </w:rPr>
              <w:t xml:space="preserve">“Clic” </w:t>
            </w:r>
            <w:r w:rsidR="001369BC">
              <w:t>en botón “Producto agregado”.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A41B45">
              <w:t xml:space="preserve"> gregaria una nueva fila y el botón “Agregar producto”</w:t>
            </w:r>
            <w:r w:rsidR="001369BC">
              <w:t xml:space="preserve"> se convierte en el botón “Producto agregado”.</w:t>
            </w:r>
            <w:r w:rsidR="00A41B45">
              <w:t xml:space="preserve">  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1369BC">
              <w:t>aceptara cambias y los agregaría a la base de datos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1369B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Verificar si el producto se agrega correctamente.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1369BC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Tendrá el botón “Cancelar” para no agregar producto y salir</w:t>
            </w:r>
            <w:r w:rsidR="006C38DA">
              <w:rPr>
                <w:rFonts w:ascii="Arial" w:hAnsi="Arial" w:cs="Arial"/>
              </w:rPr>
              <w:t>.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6C38DA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404 no agrega nada,  campo vacío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6C38DA">
              <w:rPr>
                <w:rFonts w:ascii="Arial" w:hAnsi="Arial" w:cs="Arial"/>
                <w:sz w:val="22"/>
              </w:rPr>
              <w:t>2 segundos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8F"/>
    <w:rsid w:val="000D6775"/>
    <w:rsid w:val="001369BC"/>
    <w:rsid w:val="00210E8C"/>
    <w:rsid w:val="00261CBB"/>
    <w:rsid w:val="003E6E8F"/>
    <w:rsid w:val="00482EFC"/>
    <w:rsid w:val="00535FE5"/>
    <w:rsid w:val="005A7B6B"/>
    <w:rsid w:val="005B73AE"/>
    <w:rsid w:val="00694F99"/>
    <w:rsid w:val="006C38DA"/>
    <w:rsid w:val="007A173F"/>
    <w:rsid w:val="007C1C42"/>
    <w:rsid w:val="008474AA"/>
    <w:rsid w:val="00872C39"/>
    <w:rsid w:val="00891AB9"/>
    <w:rsid w:val="008D2389"/>
    <w:rsid w:val="008F08E2"/>
    <w:rsid w:val="00933E77"/>
    <w:rsid w:val="00976C8E"/>
    <w:rsid w:val="009D5C5F"/>
    <w:rsid w:val="00A00714"/>
    <w:rsid w:val="00A350F1"/>
    <w:rsid w:val="00A41B45"/>
    <w:rsid w:val="00A727A3"/>
    <w:rsid w:val="00A75143"/>
    <w:rsid w:val="00AC625B"/>
    <w:rsid w:val="00C67A73"/>
    <w:rsid w:val="00CE0F95"/>
    <w:rsid w:val="00DD69D0"/>
    <w:rsid w:val="00E66ED9"/>
    <w:rsid w:val="00E76C21"/>
    <w:rsid w:val="00F24957"/>
    <w:rsid w:val="00FA1A9D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365E"/>
  <w15:chartTrackingRefBased/>
  <w15:docId w15:val="{B23279DE-939C-4F10-8E12-F78F8100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0EE1-4C71-4621-AC24-9C0FC11B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79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7</cp:revision>
  <dcterms:created xsi:type="dcterms:W3CDTF">2019-03-07T21:24:00Z</dcterms:created>
  <dcterms:modified xsi:type="dcterms:W3CDTF">2019-03-08T21:04:00Z</dcterms:modified>
</cp:coreProperties>
</file>