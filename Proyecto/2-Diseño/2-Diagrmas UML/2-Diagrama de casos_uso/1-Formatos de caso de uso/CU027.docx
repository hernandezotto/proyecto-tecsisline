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pPr w:leftFromText="141" w:rightFromText="141" w:vertAnchor="page" w:horzAnchor="margin" w:tblpXSpec="center" w:tblpY="1576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4"/>
        <w:gridCol w:w="1676"/>
        <w:gridCol w:w="1301"/>
        <w:gridCol w:w="5564"/>
      </w:tblGrid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# Ref.</w:t>
            </w:r>
          </w:p>
        </w:tc>
        <w:tc>
          <w:tcPr>
            <w:tcW w:w="6865" w:type="dxa"/>
            <w:gridSpan w:val="2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>CU0</w:t>
            </w:r>
            <w:r w:rsidR="000C2759">
              <w:rPr>
                <w:rFonts w:ascii="Arial" w:hAnsi="Arial" w:cs="Arial"/>
                <w:sz w:val="22"/>
              </w:rPr>
              <w:t>27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Caso de Uso</w:t>
            </w:r>
          </w:p>
        </w:tc>
        <w:tc>
          <w:tcPr>
            <w:tcW w:w="6865" w:type="dxa"/>
            <w:gridSpan w:val="2"/>
          </w:tcPr>
          <w:p w:rsidR="00933E77" w:rsidRPr="00535FE5" w:rsidRDefault="000C2759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Contactar Servicios</w:t>
            </w:r>
          </w:p>
        </w:tc>
      </w:tr>
      <w:tr w:rsidR="00933E77" w:rsidRPr="00535FE5" w:rsidTr="00933E77">
        <w:trPr>
          <w:cantSplit/>
          <w:trHeight w:val="290"/>
        </w:trPr>
        <w:tc>
          <w:tcPr>
            <w:tcW w:w="33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bookmarkStart w:id="0" w:name="_GoBack" w:colFirst="1" w:colLast="1"/>
            <w:r w:rsidRPr="00535FE5">
              <w:t xml:space="preserve">Autor </w:t>
            </w:r>
          </w:p>
        </w:tc>
        <w:tc>
          <w:tcPr>
            <w:tcW w:w="6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933E77" w:rsidRPr="00535FE5" w:rsidRDefault="005826AC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Steven Ayaguma</w:t>
            </w:r>
          </w:p>
        </w:tc>
      </w:tr>
      <w:tr w:rsidR="00933E77" w:rsidRPr="00535FE5" w:rsidTr="00933E77">
        <w:trPr>
          <w:cantSplit/>
          <w:trHeight w:val="21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>Revisado por:</w:t>
            </w:r>
          </w:p>
        </w:tc>
        <w:tc>
          <w:tcPr>
            <w:tcW w:w="686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933E77" w:rsidRPr="00535FE5" w:rsidRDefault="005826AC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Jhostin Céspedes</w:t>
            </w:r>
          </w:p>
        </w:tc>
      </w:tr>
      <w:bookmarkEnd w:id="0"/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Fecha</w:t>
            </w:r>
          </w:p>
        </w:tc>
        <w:tc>
          <w:tcPr>
            <w:tcW w:w="6865" w:type="dxa"/>
            <w:gridSpan w:val="2"/>
          </w:tcPr>
          <w:p w:rsidR="00933E77" w:rsidRPr="00535FE5" w:rsidRDefault="001F1EED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03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2019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Versión</w:t>
            </w:r>
          </w:p>
        </w:tc>
        <w:tc>
          <w:tcPr>
            <w:tcW w:w="6865" w:type="dxa"/>
            <w:gridSpan w:val="2"/>
          </w:tcPr>
          <w:p w:rsidR="00933E77" w:rsidRPr="00535FE5" w:rsidRDefault="001F1EED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Actor/es</w:t>
            </w:r>
          </w:p>
        </w:tc>
        <w:tc>
          <w:tcPr>
            <w:tcW w:w="6865" w:type="dxa"/>
            <w:gridSpan w:val="2"/>
          </w:tcPr>
          <w:p w:rsidR="00933E77" w:rsidRPr="00535FE5" w:rsidRDefault="001F1EED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Cliente; Empleado; sistema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Tipo</w:t>
            </w:r>
          </w:p>
        </w:tc>
        <w:tc>
          <w:tcPr>
            <w:tcW w:w="6865" w:type="dxa"/>
            <w:gridSpan w:val="2"/>
          </w:tcPr>
          <w:p w:rsidR="00933E77" w:rsidRPr="00535FE5" w:rsidRDefault="005E17F7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Interacción</w:t>
            </w:r>
            <w:r w:rsidR="001F1EED">
              <w:rPr>
                <w:rFonts w:ascii="Arial" w:hAnsi="Arial" w:cs="Arial"/>
                <w:sz w:val="22"/>
              </w:rPr>
              <w:t xml:space="preserve"> (uniformidad)</w:t>
            </w:r>
          </w:p>
        </w:tc>
      </w:tr>
      <w:tr w:rsidR="00D67781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D67781" w:rsidRPr="00535FE5" w:rsidRDefault="00D67781" w:rsidP="00D67781">
            <w:pPr>
              <w:pStyle w:val="Ttulo1"/>
            </w:pPr>
            <w:r w:rsidRPr="00535FE5">
              <w:t>Descripción</w:t>
            </w:r>
          </w:p>
        </w:tc>
        <w:tc>
          <w:tcPr>
            <w:tcW w:w="6865" w:type="dxa"/>
            <w:gridSpan w:val="2"/>
          </w:tcPr>
          <w:p w:rsidR="005E17F7" w:rsidRDefault="00D67781" w:rsidP="00D677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empleado estará comunicado con el Cliente a través de chat, brindar apoyo con la información</w:t>
            </w:r>
            <w:r w:rsidR="005E17F7">
              <w:rPr>
                <w:rFonts w:ascii="Arial" w:hAnsi="Arial" w:cs="Arial"/>
                <w:sz w:val="22"/>
              </w:rPr>
              <w:t xml:space="preserve"> de mantenimiento correctivo</w:t>
            </w:r>
            <w:r>
              <w:rPr>
                <w:rFonts w:ascii="Arial" w:hAnsi="Arial" w:cs="Arial"/>
                <w:sz w:val="22"/>
              </w:rPr>
              <w:t>, agendar una cita para él servicio</w:t>
            </w:r>
            <w:r w:rsidR="005E17F7">
              <w:rPr>
                <w:rFonts w:ascii="Arial" w:hAnsi="Arial" w:cs="Arial"/>
                <w:sz w:val="22"/>
              </w:rPr>
              <w:t>.</w:t>
            </w:r>
          </w:p>
          <w:p w:rsidR="002323A4" w:rsidRPr="002323A4" w:rsidRDefault="00D67781" w:rsidP="00D677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D67781" w:rsidRPr="00535FE5" w:rsidTr="00D67781">
        <w:trPr>
          <w:cantSplit/>
          <w:trHeight w:val="259"/>
        </w:trPr>
        <w:tc>
          <w:tcPr>
            <w:tcW w:w="1634" w:type="dxa"/>
            <w:vMerge w:val="restart"/>
          </w:tcPr>
          <w:p w:rsidR="00D67781" w:rsidRPr="00535FE5" w:rsidRDefault="00D67781" w:rsidP="00D67781">
            <w:pPr>
              <w:pStyle w:val="Ttulo1"/>
            </w:pPr>
            <w:r w:rsidRPr="00535FE5">
              <w:t>Referencias Cruzadas</w:t>
            </w:r>
          </w:p>
        </w:tc>
        <w:tc>
          <w:tcPr>
            <w:tcW w:w="1676" w:type="dxa"/>
          </w:tcPr>
          <w:p w:rsidR="00D67781" w:rsidRPr="00535FE5" w:rsidRDefault="00D67781" w:rsidP="00D67781">
            <w:pPr>
              <w:pStyle w:val="Ttulo1"/>
            </w:pPr>
            <w:r w:rsidRPr="00535FE5">
              <w:t>Casos de Usos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D67781" w:rsidRPr="00535FE5" w:rsidRDefault="00D67781" w:rsidP="00D6778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CU015; CU027; CU028; </w:t>
            </w:r>
            <w:r w:rsidR="005E17F7">
              <w:rPr>
                <w:rFonts w:ascii="Arial" w:hAnsi="Arial" w:cs="Arial"/>
                <w:sz w:val="22"/>
                <w:lang w:val="es-MX"/>
              </w:rPr>
              <w:t>CU</w:t>
            </w:r>
            <w:r>
              <w:rPr>
                <w:rFonts w:ascii="Arial" w:hAnsi="Arial" w:cs="Arial"/>
                <w:sz w:val="22"/>
                <w:lang w:val="es-MX"/>
              </w:rPr>
              <w:t>0</w:t>
            </w:r>
            <w:r w:rsidR="005E17F7">
              <w:rPr>
                <w:rFonts w:ascii="Arial" w:hAnsi="Arial" w:cs="Arial"/>
                <w:sz w:val="22"/>
                <w:lang w:val="es-MX"/>
              </w:rPr>
              <w:t>2</w:t>
            </w:r>
            <w:r>
              <w:rPr>
                <w:rFonts w:ascii="Arial" w:hAnsi="Arial" w:cs="Arial"/>
                <w:sz w:val="22"/>
                <w:lang w:val="es-MX"/>
              </w:rPr>
              <w:t>9;</w:t>
            </w:r>
          </w:p>
        </w:tc>
      </w:tr>
      <w:tr w:rsidR="00D67781" w:rsidRPr="00535FE5" w:rsidTr="00D67781">
        <w:trPr>
          <w:cantSplit/>
          <w:trHeight w:val="259"/>
        </w:trPr>
        <w:tc>
          <w:tcPr>
            <w:tcW w:w="1634" w:type="dxa"/>
            <w:vMerge/>
          </w:tcPr>
          <w:p w:rsidR="00D67781" w:rsidRPr="00535FE5" w:rsidRDefault="00D67781" w:rsidP="00D67781">
            <w:pPr>
              <w:pStyle w:val="Ttulo1"/>
              <w:rPr>
                <w:lang w:val="es-MX"/>
              </w:rPr>
            </w:pPr>
          </w:p>
        </w:tc>
        <w:tc>
          <w:tcPr>
            <w:tcW w:w="1676" w:type="dxa"/>
          </w:tcPr>
          <w:p w:rsidR="00D67781" w:rsidRPr="00535FE5" w:rsidRDefault="00D67781" w:rsidP="00D67781">
            <w:pPr>
              <w:pStyle w:val="Ttulo1"/>
            </w:pPr>
            <w:r w:rsidRPr="00535FE5">
              <w:t>Requisitos Funcionales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D67781" w:rsidRPr="00535FE5" w:rsidRDefault="00D67781" w:rsidP="00D6778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RF04; RF07; RF8; RF09</w:t>
            </w:r>
          </w:p>
        </w:tc>
      </w:tr>
      <w:tr w:rsidR="00D67781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D67781" w:rsidRPr="00535FE5" w:rsidRDefault="00D67781" w:rsidP="00D67781">
            <w:pPr>
              <w:pStyle w:val="Ttulo1"/>
            </w:pPr>
            <w:r w:rsidRPr="00535FE5">
              <w:t>Precondición</w:t>
            </w:r>
          </w:p>
        </w:tc>
        <w:tc>
          <w:tcPr>
            <w:tcW w:w="6865" w:type="dxa"/>
            <w:gridSpan w:val="2"/>
          </w:tcPr>
          <w:p w:rsidR="00D67781" w:rsidRPr="00535FE5" w:rsidRDefault="002323A4" w:rsidP="00D677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 usuario cliente se notificará el perfil que tiene una cita de Servicio</w:t>
            </w:r>
          </w:p>
        </w:tc>
      </w:tr>
      <w:tr w:rsidR="00D67781" w:rsidRPr="00535FE5" w:rsidTr="00933E77">
        <w:trPr>
          <w:cantSplit/>
          <w:trHeight w:val="259"/>
        </w:trPr>
        <w:tc>
          <w:tcPr>
            <w:tcW w:w="10175" w:type="dxa"/>
            <w:gridSpan w:val="4"/>
          </w:tcPr>
          <w:p w:rsidR="00D67781" w:rsidRPr="00535FE5" w:rsidRDefault="00D67781" w:rsidP="00D67781">
            <w:pPr>
              <w:pStyle w:val="Ttulo1"/>
            </w:pPr>
            <w:r w:rsidRPr="00535FE5">
              <w:t xml:space="preserve">Flujo Normal  </w:t>
            </w:r>
          </w:p>
        </w:tc>
      </w:tr>
      <w:tr w:rsidR="00D67781" w:rsidRPr="00535FE5" w:rsidTr="00D67781">
        <w:trPr>
          <w:cantSplit/>
          <w:trHeight w:val="900"/>
        </w:trPr>
        <w:tc>
          <w:tcPr>
            <w:tcW w:w="4611" w:type="dxa"/>
            <w:gridSpan w:val="3"/>
          </w:tcPr>
          <w:p w:rsidR="00D67781" w:rsidRPr="00535FE5" w:rsidRDefault="00D67781" w:rsidP="00D67781">
            <w:pPr>
              <w:pStyle w:val="Ttulo1"/>
            </w:pPr>
            <w:r w:rsidRPr="00535FE5">
              <w:t>ACCION ACTOR/ES</w:t>
            </w:r>
            <w:r w:rsidRPr="00535FE5">
              <w:br/>
            </w:r>
          </w:p>
          <w:p w:rsidR="00D67781" w:rsidRPr="00535FE5" w:rsidRDefault="00D67781" w:rsidP="00D67781">
            <w:pPr>
              <w:pStyle w:val="Ttulo1"/>
              <w:numPr>
                <w:ilvl w:val="0"/>
                <w:numId w:val="8"/>
              </w:numPr>
            </w:pPr>
            <w:r w:rsidRPr="00535FE5">
              <w:t xml:space="preserve">El actor </w:t>
            </w:r>
            <w:r>
              <w:t xml:space="preserve">Ingresa </w:t>
            </w:r>
            <w:r w:rsidR="002323A4">
              <w:t xml:space="preserve">al chat en la página web “Servicios” en el submenú de productos </w:t>
            </w:r>
            <w:r w:rsidR="00C206C9">
              <w:t xml:space="preserve">de la barra menú </w:t>
            </w:r>
            <w:r w:rsidRPr="00535FE5">
              <w:br/>
            </w:r>
          </w:p>
          <w:p w:rsidR="00D67781" w:rsidRPr="00535FE5" w:rsidRDefault="00D67781" w:rsidP="00D67781">
            <w:pPr>
              <w:pStyle w:val="Ttulo1"/>
              <w:numPr>
                <w:ilvl w:val="1"/>
                <w:numId w:val="9"/>
              </w:numPr>
            </w:pPr>
            <w:r w:rsidRPr="00535FE5">
              <w:t>El actor</w:t>
            </w:r>
            <w:r w:rsidR="00C206C9">
              <w:t xml:space="preserve"> pedirá una cita por servicio de probar rendimiento y asesoría de mejora</w:t>
            </w:r>
          </w:p>
          <w:p w:rsidR="00D67781" w:rsidRPr="00535FE5" w:rsidRDefault="00D67781" w:rsidP="00D67781">
            <w:pPr>
              <w:pStyle w:val="Ttulo1"/>
            </w:pPr>
          </w:p>
        </w:tc>
        <w:tc>
          <w:tcPr>
            <w:tcW w:w="5564" w:type="dxa"/>
          </w:tcPr>
          <w:p w:rsidR="00D67781" w:rsidRPr="00535FE5" w:rsidRDefault="00D67781" w:rsidP="00D67781">
            <w:pPr>
              <w:pStyle w:val="Ttulo1"/>
            </w:pPr>
            <w:r w:rsidRPr="00535FE5">
              <w:t>RESPUESTA DEL SISTEMA.</w:t>
            </w:r>
          </w:p>
          <w:p w:rsidR="00D67781" w:rsidRPr="00535FE5" w:rsidRDefault="00D67781" w:rsidP="00D67781">
            <w:pPr>
              <w:pStyle w:val="Ttulo1"/>
            </w:pPr>
          </w:p>
          <w:p w:rsidR="00D67781" w:rsidRPr="00535FE5" w:rsidRDefault="00D67781" w:rsidP="00D67781">
            <w:pPr>
              <w:pStyle w:val="Ttulo1"/>
              <w:numPr>
                <w:ilvl w:val="1"/>
                <w:numId w:val="8"/>
              </w:numPr>
            </w:pPr>
            <w:r w:rsidRPr="00535FE5">
              <w:t xml:space="preserve">El </w:t>
            </w:r>
            <w:r w:rsidR="00C206C9">
              <w:t>sistema</w:t>
            </w:r>
            <w:r>
              <w:t xml:space="preserve"> abre </w:t>
            </w:r>
            <w:r w:rsidR="00C206C9">
              <w:t>chat y un usuario empleado se comunica.</w:t>
            </w:r>
          </w:p>
          <w:p w:rsidR="00D67781" w:rsidRPr="00535FE5" w:rsidRDefault="00D67781" w:rsidP="00D67781">
            <w:pPr>
              <w:pStyle w:val="Ttulo1"/>
            </w:pPr>
          </w:p>
          <w:p w:rsidR="00D67781" w:rsidRPr="00D67781" w:rsidRDefault="00D67781" w:rsidP="00C206C9">
            <w:pPr>
              <w:pStyle w:val="Ttulo1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 w:rsidRPr="00535FE5">
              <w:t xml:space="preserve">El </w:t>
            </w:r>
            <w:r w:rsidR="00C206C9">
              <w:t>usuario empleado confirma una cita y el sistema notifica al usuario cliente.</w:t>
            </w:r>
          </w:p>
          <w:p w:rsidR="00D67781" w:rsidRPr="00D67781" w:rsidRDefault="00D67781" w:rsidP="005E17F7">
            <w:pPr>
              <w:pStyle w:val="Prrafodelista"/>
              <w:ind w:left="501"/>
            </w:pPr>
          </w:p>
        </w:tc>
      </w:tr>
      <w:tr w:rsidR="00D67781" w:rsidRPr="00535FE5" w:rsidTr="00D67781">
        <w:trPr>
          <w:cantSplit/>
          <w:trHeight w:val="244"/>
        </w:trPr>
        <w:tc>
          <w:tcPr>
            <w:tcW w:w="4611" w:type="dxa"/>
            <w:gridSpan w:val="3"/>
          </w:tcPr>
          <w:p w:rsidR="00D67781" w:rsidRPr="00535FE5" w:rsidRDefault="00D67781" w:rsidP="00D67781">
            <w:pPr>
              <w:pStyle w:val="Ttulo1"/>
            </w:pPr>
            <w:r w:rsidRPr="00535FE5">
              <w:t>Postcondición</w:t>
            </w:r>
          </w:p>
        </w:tc>
        <w:tc>
          <w:tcPr>
            <w:tcW w:w="5564" w:type="dxa"/>
          </w:tcPr>
          <w:p w:rsidR="00D67781" w:rsidRPr="00535FE5" w:rsidRDefault="00D67781" w:rsidP="00C206C9">
            <w:pPr>
              <w:rPr>
                <w:rFonts w:ascii="Arial" w:hAnsi="Arial" w:cs="Arial"/>
                <w:sz w:val="22"/>
              </w:rPr>
            </w:pPr>
          </w:p>
        </w:tc>
      </w:tr>
      <w:tr w:rsidR="00D67781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D67781" w:rsidRPr="00535FE5" w:rsidRDefault="00D67781" w:rsidP="00D67781">
            <w:pPr>
              <w:pStyle w:val="Ttulo1"/>
            </w:pPr>
            <w:r w:rsidRPr="00535FE5">
              <w:t>Caminos Alternos</w:t>
            </w:r>
          </w:p>
          <w:p w:rsidR="00C206C9" w:rsidRPr="00C206C9" w:rsidRDefault="00C206C9" w:rsidP="00C206C9">
            <w:pPr>
              <w:pStyle w:val="Prrafodelista"/>
              <w:numPr>
                <w:ilvl w:val="2"/>
                <w:numId w:val="15"/>
              </w:numPr>
              <w:rPr>
                <w:rFonts w:ascii="Arial" w:hAnsi="Arial" w:cs="Arial"/>
              </w:rPr>
            </w:pPr>
            <w:r w:rsidRPr="00C206C9">
              <w:rPr>
                <w:rFonts w:ascii="Arial" w:hAnsi="Arial" w:cs="Arial"/>
              </w:rPr>
              <w:t>El usuario empleado un formulario para agendar una cita con el cliente y con dos botones “Crear cita” y “Cancelar”.</w:t>
            </w:r>
          </w:p>
          <w:p w:rsidR="00D67781" w:rsidRPr="00535FE5" w:rsidRDefault="00C206C9" w:rsidP="00C206C9">
            <w:pPr>
              <w:pStyle w:val="Prrafodelista"/>
              <w:numPr>
                <w:ilvl w:val="2"/>
                <w:numId w:val="15"/>
              </w:numPr>
              <w:rPr>
                <w:rFonts w:ascii="Arial" w:hAnsi="Arial" w:cs="Arial"/>
              </w:rPr>
            </w:pPr>
            <w:r w:rsidRPr="00C206C9">
              <w:rPr>
                <w:rFonts w:ascii="Arial" w:hAnsi="Arial" w:cs="Arial"/>
              </w:rPr>
              <w:t xml:space="preserve"> El usuario cliente en su perfil podrá dar “Clic” en el Botón “Cancelar cita”</w:t>
            </w:r>
            <w:r>
              <w:rPr>
                <w:rFonts w:ascii="Arial" w:hAnsi="Arial" w:cs="Arial"/>
              </w:rPr>
              <w:t>.</w:t>
            </w:r>
          </w:p>
          <w:p w:rsidR="00D67781" w:rsidRPr="00535FE5" w:rsidRDefault="00D67781" w:rsidP="00D67781">
            <w:pPr>
              <w:rPr>
                <w:rFonts w:ascii="Arial" w:hAnsi="Arial" w:cs="Arial"/>
              </w:rPr>
            </w:pPr>
          </w:p>
        </w:tc>
      </w:tr>
      <w:tr w:rsidR="00D67781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D67781" w:rsidRPr="00535FE5" w:rsidRDefault="00D67781" w:rsidP="00D67781">
            <w:pPr>
              <w:pStyle w:val="Ttulo1"/>
            </w:pPr>
            <w:r w:rsidRPr="00535FE5">
              <w:t xml:space="preserve">Excepciones  </w:t>
            </w:r>
          </w:p>
          <w:p w:rsidR="00D24DF4" w:rsidRDefault="00C206C9" w:rsidP="00D67781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503 No conecta a la página web</w:t>
            </w:r>
            <w:r w:rsidR="00D24DF4">
              <w:rPr>
                <w:rFonts w:ascii="Arial" w:hAnsi="Arial" w:cs="Arial"/>
              </w:rPr>
              <w:t xml:space="preserve">. </w:t>
            </w:r>
          </w:p>
          <w:p w:rsidR="00D67781" w:rsidRPr="00535FE5" w:rsidRDefault="00D24DF4" w:rsidP="00D67781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Error 404</w:t>
            </w:r>
            <w:r w:rsidR="00C206C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Interrumpido la conexión o no hay internet.</w:t>
            </w:r>
          </w:p>
        </w:tc>
      </w:tr>
      <w:tr w:rsidR="00D67781" w:rsidRPr="00535FE5" w:rsidTr="00D67781">
        <w:trPr>
          <w:cantSplit/>
          <w:trHeight w:val="259"/>
        </w:trPr>
        <w:tc>
          <w:tcPr>
            <w:tcW w:w="4611" w:type="dxa"/>
            <w:gridSpan w:val="3"/>
          </w:tcPr>
          <w:p w:rsidR="00D67781" w:rsidRPr="00535FE5" w:rsidRDefault="00D67781" w:rsidP="00D67781">
            <w:pPr>
              <w:pStyle w:val="Ttulo1"/>
            </w:pPr>
            <w:r w:rsidRPr="00535FE5">
              <w:t>Frecuencia esperada</w:t>
            </w:r>
          </w:p>
        </w:tc>
        <w:tc>
          <w:tcPr>
            <w:tcW w:w="5564" w:type="dxa"/>
          </w:tcPr>
          <w:p w:rsidR="00D67781" w:rsidRPr="00535FE5" w:rsidRDefault="00D67781" w:rsidP="00D67781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 xml:space="preserve"> </w:t>
            </w:r>
            <w:r w:rsidR="00D24DF4">
              <w:rPr>
                <w:rFonts w:ascii="Arial" w:hAnsi="Arial" w:cs="Arial"/>
                <w:sz w:val="22"/>
              </w:rPr>
              <w:t xml:space="preserve">10 según a 1 minuto </w:t>
            </w:r>
          </w:p>
        </w:tc>
      </w:tr>
      <w:tr w:rsidR="00D67781" w:rsidRPr="00535FE5" w:rsidTr="00D67781">
        <w:trPr>
          <w:cantSplit/>
          <w:trHeight w:val="244"/>
        </w:trPr>
        <w:tc>
          <w:tcPr>
            <w:tcW w:w="4611" w:type="dxa"/>
            <w:gridSpan w:val="3"/>
          </w:tcPr>
          <w:p w:rsidR="00D67781" w:rsidRPr="00535FE5" w:rsidRDefault="00D67781" w:rsidP="00D67781">
            <w:pPr>
              <w:pStyle w:val="Ttulo1"/>
            </w:pPr>
            <w:r w:rsidRPr="00535FE5">
              <w:t>Comentarios</w:t>
            </w:r>
          </w:p>
        </w:tc>
        <w:tc>
          <w:tcPr>
            <w:tcW w:w="5564" w:type="dxa"/>
          </w:tcPr>
          <w:p w:rsidR="00D67781" w:rsidRPr="00535FE5" w:rsidRDefault="00D67781" w:rsidP="00D67781">
            <w:pPr>
              <w:rPr>
                <w:rFonts w:ascii="Arial" w:hAnsi="Arial" w:cs="Arial"/>
                <w:sz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Pr="00535FE5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sectPr w:rsidR="00A00714" w:rsidRPr="00535FE5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BE16FBB"/>
    <w:multiLevelType w:val="hybridMultilevel"/>
    <w:tmpl w:val="E696CA9E"/>
    <w:lvl w:ilvl="0" w:tplc="11AA082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50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759"/>
    <w:rsid w:val="000C2759"/>
    <w:rsid w:val="001F1EED"/>
    <w:rsid w:val="00210E8C"/>
    <w:rsid w:val="002323A4"/>
    <w:rsid w:val="00261CBB"/>
    <w:rsid w:val="00482EFC"/>
    <w:rsid w:val="00535FE5"/>
    <w:rsid w:val="005826AC"/>
    <w:rsid w:val="005B73AE"/>
    <w:rsid w:val="005E17F7"/>
    <w:rsid w:val="00694F99"/>
    <w:rsid w:val="007A173F"/>
    <w:rsid w:val="007C1C42"/>
    <w:rsid w:val="008474AA"/>
    <w:rsid w:val="008F08E2"/>
    <w:rsid w:val="00930B35"/>
    <w:rsid w:val="00933E77"/>
    <w:rsid w:val="00976C8E"/>
    <w:rsid w:val="009C302D"/>
    <w:rsid w:val="009D5C5F"/>
    <w:rsid w:val="00A00714"/>
    <w:rsid w:val="00A350F1"/>
    <w:rsid w:val="00A727A3"/>
    <w:rsid w:val="00C206C9"/>
    <w:rsid w:val="00C67A73"/>
    <w:rsid w:val="00CE0F95"/>
    <w:rsid w:val="00D24DF4"/>
    <w:rsid w:val="00D67781"/>
    <w:rsid w:val="00DD69D0"/>
    <w:rsid w:val="00E66ED9"/>
    <w:rsid w:val="00E76C21"/>
    <w:rsid w:val="00F24957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FC6BB-481C-45F2-86AF-CCAAED7A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3C0F8-1FC8-4D99-A34E-FE0B5C0FE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86</TotalTime>
  <Pages>2</Pages>
  <Words>217</Words>
  <Characters>1194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otoniel hernandez garzon</cp:lastModifiedBy>
  <cp:revision>2</cp:revision>
  <dcterms:created xsi:type="dcterms:W3CDTF">2019-03-08T01:25:00Z</dcterms:created>
  <dcterms:modified xsi:type="dcterms:W3CDTF">2019-03-08T21:10:00Z</dcterms:modified>
</cp:coreProperties>
</file>