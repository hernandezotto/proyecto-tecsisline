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 w:rsidR="002B74D6">
              <w:rPr>
                <w:rFonts w:ascii="Arial" w:hAnsi="Arial" w:cs="Arial"/>
                <w:sz w:val="22"/>
              </w:rPr>
              <w:t>7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06797E" w:rsidRDefault="002B74D6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06797E" w:rsidRDefault="002B74D6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Lizeth Suarez </w:t>
            </w:r>
          </w:p>
          <w:p w:rsidR="0006797E" w:rsidRDefault="0006797E" w:rsidP="002B74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</w:t>
            </w:r>
            <w:r>
              <w:rPr>
                <w:rFonts w:ascii="Arial" w:hAnsi="Arial" w:cs="Arial"/>
                <w:sz w:val="22"/>
              </w:rPr>
              <w:t xml:space="preserve">: </w:t>
            </w:r>
            <w:r w:rsidR="002B74D6">
              <w:rPr>
                <w:rFonts w:ascii="Arial" w:hAnsi="Arial" w:cs="Arial"/>
                <w:sz w:val="22"/>
              </w:rPr>
              <w:t xml:space="preserve">Otoniel Hernández 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06797E" w:rsidRDefault="009B7BAB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</w:t>
            </w:r>
            <w:r w:rsidR="00B87A07">
              <w:rPr>
                <w:rFonts w:ascii="Arial" w:hAnsi="Arial" w:cs="Arial"/>
                <w:sz w:val="22"/>
              </w:rPr>
              <w:t xml:space="preserve">dministrador 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9B7BAB" w:rsidRPr="003C55DC" w:rsidRDefault="003C55DC" w:rsidP="009B7B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3C55DC">
              <w:rPr>
                <w:rFonts w:ascii="Arial" w:hAnsi="Arial" w:cs="Arial"/>
              </w:rPr>
              <w:t>l administrador tendrá acceso a toda la información de la plataforma y asignar perfiles</w:t>
            </w:r>
          </w:p>
        </w:tc>
      </w:tr>
      <w:tr w:rsidR="009B7BAB" w:rsidRPr="006F2513" w:rsidTr="001A7A9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B7BAB" w:rsidRPr="006F2513" w:rsidRDefault="002B74D6" w:rsidP="009B7BAB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CU007</w:t>
            </w:r>
          </w:p>
          <w:p w:rsidR="009B7BAB" w:rsidRPr="006F2513" w:rsidRDefault="009B7BAB" w:rsidP="009B7BAB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B7BAB" w:rsidRPr="00FA352B" w:rsidTr="001A7A96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9B7BAB" w:rsidRPr="006F2513" w:rsidRDefault="009B7BAB" w:rsidP="009B7BAB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9B7BAB" w:rsidRPr="006F2513" w:rsidRDefault="009B7BAB" w:rsidP="009B7BAB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B7BAB" w:rsidRPr="00DE7C12" w:rsidRDefault="009B7BAB" w:rsidP="009B7BAB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</w:t>
            </w:r>
            <w:r w:rsidR="002B74D6">
              <w:rPr>
                <w:rFonts w:ascii="Arial" w:hAnsi="Arial" w:cs="Arial"/>
                <w:sz w:val="22"/>
                <w:lang w:val="en-US"/>
              </w:rPr>
              <w:t>7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9B7BAB" w:rsidRPr="003C55DC" w:rsidRDefault="003C55DC" w:rsidP="009B7B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3C55DC">
              <w:rPr>
                <w:rFonts w:ascii="Arial" w:hAnsi="Arial" w:cs="Arial"/>
              </w:rPr>
              <w:t>l administrador deberá registrarse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9B7BAB" w:rsidRDefault="009B7BAB" w:rsidP="009B7B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B7BAB" w:rsidTr="001A7A96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487195" w:rsidRDefault="009B7BAB" w:rsidP="009B7BA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487195">
              <w:rPr>
                <w:rFonts w:ascii="Arial" w:hAnsi="Arial" w:cs="Arial"/>
                <w:bCs/>
                <w:sz w:val="22"/>
              </w:rPr>
              <w:t>-Crear usuarios</w:t>
            </w:r>
          </w:p>
          <w:p w:rsidR="003C55DC" w:rsidRDefault="003C55DC" w:rsidP="009B7BAB">
            <w:pPr>
              <w:rPr>
                <w:rFonts w:ascii="Arial" w:hAnsi="Arial" w:cs="Arial"/>
              </w:rPr>
            </w:pPr>
            <w:r w:rsidRPr="003C55DC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</w:rPr>
              <w:t>S</w:t>
            </w:r>
            <w:r w:rsidRPr="003C55DC">
              <w:rPr>
                <w:rFonts w:ascii="Arial" w:hAnsi="Arial" w:cs="Arial"/>
              </w:rPr>
              <w:t>e registra en la plataforma y la modifica mediante se necesite</w:t>
            </w:r>
            <w:r>
              <w:rPr>
                <w:rFonts w:ascii="Arial" w:hAnsi="Arial" w:cs="Arial"/>
              </w:rPr>
              <w:t>.</w:t>
            </w:r>
          </w:p>
          <w:p w:rsidR="00487195" w:rsidRPr="00487195" w:rsidRDefault="003C55DC" w:rsidP="009B7B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3C55D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Eliminar usuarios</w:t>
            </w:r>
            <w:r w:rsidR="00487195">
              <w:rPr>
                <w:rFonts w:ascii="Arial" w:hAnsi="Arial" w:cs="Arial"/>
              </w:rPr>
              <w:t>.</w:t>
            </w:r>
          </w:p>
          <w:p w:rsidR="009B7BAB" w:rsidRPr="00F220F4" w:rsidRDefault="009B7BAB" w:rsidP="009B7BAB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7BAB" w:rsidRDefault="009B7BAB" w:rsidP="009B7BAB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3 casillas para ingresar los siguientes datos</w:t>
            </w:r>
          </w:p>
          <w:p w:rsidR="009B7BAB" w:rsidRDefault="009B7BAB" w:rsidP="009B7BAB">
            <w:pPr>
              <w:rPr>
                <w:rFonts w:ascii="Arial" w:hAnsi="Arial" w:cs="Arial"/>
              </w:rPr>
            </w:pPr>
            <w:r w:rsidRPr="000814AC">
              <w:rPr>
                <w:rFonts w:ascii="Arial" w:hAnsi="Arial" w:cs="Arial"/>
                <w:bCs/>
                <w:sz w:val="22"/>
              </w:rPr>
              <w:t>-</w:t>
            </w:r>
            <w:r w:rsidR="003C55DC">
              <w:t xml:space="preserve"> </w:t>
            </w:r>
            <w:r w:rsidR="003C55DC">
              <w:rPr>
                <w:rFonts w:ascii="Arial" w:hAnsi="Arial" w:cs="Arial"/>
              </w:rPr>
              <w:t>Ingresa los datos</w:t>
            </w:r>
          </w:p>
          <w:p w:rsidR="003C55DC" w:rsidRPr="000814AC" w:rsidRDefault="003C55DC" w:rsidP="009B7BA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</w:rPr>
              <w:t>-La plataforma los deja modificar.</w:t>
            </w:r>
          </w:p>
          <w:p w:rsidR="003C55DC" w:rsidRPr="00487195" w:rsidRDefault="00487195" w:rsidP="009B7BAB">
            <w:pPr>
              <w:rPr>
                <w:rFonts w:ascii="Arial" w:hAnsi="Arial" w:cs="Arial"/>
                <w:bCs/>
                <w:sz w:val="22"/>
              </w:rPr>
            </w:pPr>
            <w:r w:rsidRPr="00487195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Eliminación de usuarios</w:t>
            </w:r>
          </w:p>
          <w:p w:rsidR="009B7BAB" w:rsidRPr="006E16D6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ingreso.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9B7BAB" w:rsidRDefault="009B7BAB" w:rsidP="009B7B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9B7BAB" w:rsidTr="001A7A96">
        <w:trPr>
          <w:cantSplit/>
          <w:trHeight w:val="822"/>
        </w:trPr>
        <w:tc>
          <w:tcPr>
            <w:tcW w:w="8668" w:type="dxa"/>
            <w:gridSpan w:val="5"/>
          </w:tcPr>
          <w:p w:rsidR="009B7BAB" w:rsidRDefault="009B7BAB" w:rsidP="009B7BAB">
            <w:pPr>
              <w:pStyle w:val="Ttulo1"/>
            </w:pPr>
            <w:r>
              <w:t>Caminos Alternos</w:t>
            </w:r>
          </w:p>
          <w:p w:rsidR="009B7BAB" w:rsidRPr="00205591" w:rsidRDefault="009B7BAB" w:rsidP="003C55DC">
            <w:r>
              <w:t>1.3.1</w:t>
            </w:r>
            <w:r w:rsidR="00487195">
              <w:t xml:space="preserve"> Modificar los permisos de la plata forma para ingresar datos</w:t>
            </w:r>
          </w:p>
        </w:tc>
      </w:tr>
      <w:tr w:rsidR="009B7BAB" w:rsidTr="001A7A96">
        <w:trPr>
          <w:cantSplit/>
          <w:trHeight w:val="822"/>
        </w:trPr>
        <w:tc>
          <w:tcPr>
            <w:tcW w:w="8668" w:type="dxa"/>
            <w:gridSpan w:val="5"/>
          </w:tcPr>
          <w:p w:rsidR="009B7BAB" w:rsidRDefault="009B7BAB" w:rsidP="009B7BAB">
            <w:pPr>
              <w:pStyle w:val="Ttulo1"/>
            </w:pPr>
            <w:r>
              <w:t xml:space="preserve">Excepciones  </w:t>
            </w:r>
          </w:p>
          <w:p w:rsidR="009B7BAB" w:rsidRPr="007A173F" w:rsidRDefault="009B7BAB" w:rsidP="003C55DC">
            <w:r>
              <w:t xml:space="preserve">1.2.1 </w:t>
            </w:r>
            <w:r w:rsidR="00487195">
              <w:t xml:space="preserve">Error no tiene permisos </w:t>
            </w:r>
            <w:bookmarkStart w:id="0" w:name="_GoBack"/>
            <w:bookmarkEnd w:id="0"/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9B7BAB" w:rsidRDefault="009B7BAB" w:rsidP="009B7B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días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9B7BAB" w:rsidRDefault="009B7BAB" w:rsidP="009B7BAB">
            <w:pPr>
              <w:rPr>
                <w:rFonts w:ascii="Arial" w:hAnsi="Arial" w:cs="Arial"/>
                <w:sz w:val="22"/>
              </w:rPr>
            </w:pP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9B7BAB" w:rsidRPr="0056694F" w:rsidRDefault="009B7BAB" w:rsidP="009B7BAB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06797E" w:rsidRDefault="0006797E" w:rsidP="0006797E"/>
    <w:p w:rsidR="0006797E" w:rsidRDefault="0006797E" w:rsidP="0006797E"/>
    <w:p w:rsidR="0006797E" w:rsidRDefault="0006797E" w:rsidP="0006797E"/>
    <w:p w:rsidR="00275F7E" w:rsidRPr="003C55DC" w:rsidRDefault="00275F7E">
      <w:pPr>
        <w:rPr>
          <w:sz w:val="22"/>
        </w:rPr>
      </w:pPr>
    </w:p>
    <w:sectPr w:rsidR="00275F7E" w:rsidRPr="003C5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7E"/>
    <w:rsid w:val="0006797E"/>
    <w:rsid w:val="00275F7E"/>
    <w:rsid w:val="002B74D6"/>
    <w:rsid w:val="003C55DC"/>
    <w:rsid w:val="00487195"/>
    <w:rsid w:val="00501AC3"/>
    <w:rsid w:val="009B7BAB"/>
    <w:rsid w:val="009F2E24"/>
    <w:rsid w:val="00B87A07"/>
    <w:rsid w:val="00BA751E"/>
    <w:rsid w:val="00C37E41"/>
    <w:rsid w:val="00E50579"/>
    <w:rsid w:val="00F0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0D574C"/>
  <w15:chartTrackingRefBased/>
  <w15:docId w15:val="{25D0575A-CAE4-4301-A87D-2D4CE80F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9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6797E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6797E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2222C-CA26-4DC5-A5B8-B26902C1E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2019-02-23T20:13:00Z</dcterms:created>
  <dcterms:modified xsi:type="dcterms:W3CDTF">2019-02-23T20:30:00Z</dcterms:modified>
</cp:coreProperties>
</file>