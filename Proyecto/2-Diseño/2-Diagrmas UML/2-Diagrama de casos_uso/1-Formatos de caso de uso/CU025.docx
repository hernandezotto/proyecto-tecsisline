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E656FF">
              <w:rPr>
                <w:rFonts w:ascii="Arial" w:hAnsi="Arial" w:cs="Arial"/>
                <w:sz w:val="22"/>
              </w:rPr>
              <w:t>25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Actualizar producto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214524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214524" w:rsidP="00933E77">
            <w:pPr>
              <w:rPr>
                <w:rFonts w:ascii="Arial" w:hAnsi="Arial" w:cs="Arial"/>
                <w:sz w:val="22"/>
              </w:rPr>
            </w:pPr>
            <w:bookmarkStart w:id="0" w:name="_GoBack"/>
            <w:r>
              <w:rPr>
                <w:rFonts w:ascii="Arial" w:hAnsi="Arial" w:cs="Arial"/>
                <w:sz w:val="22"/>
              </w:rPr>
              <w:t>Otoniel Hernandez</w:t>
            </w:r>
            <w:bookmarkEnd w:id="0"/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Empleados;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Interactuar (recuperabilidad)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E656F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Podrá editar cualquier producto según en motivo y el campo obligatorio es un comentario por el motivo porque la actualiza</w:t>
            </w:r>
            <w:r w:rsidR="00400B31">
              <w:rPr>
                <w:rFonts w:ascii="Arial" w:hAnsi="Arial" w:cs="Arial"/>
                <w:sz w:val="22"/>
              </w:rPr>
              <w:t xml:space="preserve">r producto </w:t>
            </w:r>
            <w:r>
              <w:rPr>
                <w:rFonts w:ascii="Arial" w:hAnsi="Arial" w:cs="Arial"/>
                <w:sz w:val="22"/>
              </w:rPr>
              <w:t>(Texto-aria)</w:t>
            </w:r>
            <w:r w:rsidR="00400B31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400B31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CU020; CU025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400B31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RF05; RF06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400B3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No se permitirá </w:t>
            </w:r>
            <w:r w:rsidR="008B1086">
              <w:rPr>
                <w:rFonts w:ascii="Arial" w:hAnsi="Arial" w:cs="Arial"/>
                <w:sz w:val="22"/>
              </w:rPr>
              <w:t>campos vacíos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93474D">
              <w:t xml:space="preserve">Selecciona con doble </w:t>
            </w:r>
            <w:r w:rsidR="0093474D">
              <w:rPr>
                <w:i/>
              </w:rPr>
              <w:t xml:space="preserve">“Clic” </w:t>
            </w:r>
            <w:r w:rsidR="0093474D">
              <w:t xml:space="preserve">el producto que se actualizara.   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93474D">
              <w:t xml:space="preserve">editara para actualizar producto.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93474D">
              <w:t xml:space="preserve"> permitirá el foco empine editar la fila indicada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93474D">
              <w:t xml:space="preserve">remplazara la información del producto 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E24771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Verificar que se haya actualizado correctamente la información del producto.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Default="00E24771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agregaron los cambios </w:t>
            </w:r>
          </w:p>
          <w:p w:rsidR="00E24771" w:rsidRPr="00535FE5" w:rsidRDefault="00E24771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404 se interrumpió la conexión o no hay internet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E24771">
              <w:rPr>
                <w:rFonts w:ascii="Arial" w:hAnsi="Arial" w:cs="Arial"/>
                <w:sz w:val="22"/>
              </w:rPr>
              <w:t>2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FF"/>
    <w:rsid w:val="00210E8C"/>
    <w:rsid w:val="00214524"/>
    <w:rsid w:val="00261CBB"/>
    <w:rsid w:val="00283812"/>
    <w:rsid w:val="00400B31"/>
    <w:rsid w:val="00482EFC"/>
    <w:rsid w:val="00535FE5"/>
    <w:rsid w:val="005B73AE"/>
    <w:rsid w:val="00694F99"/>
    <w:rsid w:val="007A173F"/>
    <w:rsid w:val="007C1C42"/>
    <w:rsid w:val="008474AA"/>
    <w:rsid w:val="008B1086"/>
    <w:rsid w:val="008F08E2"/>
    <w:rsid w:val="00933E77"/>
    <w:rsid w:val="0093474D"/>
    <w:rsid w:val="00976C8E"/>
    <w:rsid w:val="009D5C5F"/>
    <w:rsid w:val="00A00714"/>
    <w:rsid w:val="00A350F1"/>
    <w:rsid w:val="00A727A3"/>
    <w:rsid w:val="00C67A73"/>
    <w:rsid w:val="00CE0F95"/>
    <w:rsid w:val="00DD69D0"/>
    <w:rsid w:val="00E24771"/>
    <w:rsid w:val="00E656FF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4B96F-4AE7-4152-A0EE-34B742C3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7A80-B6E5-425F-B3AF-28290A22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80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2019-03-07T22:39:00Z</dcterms:created>
  <dcterms:modified xsi:type="dcterms:W3CDTF">2019-03-08T21:06:00Z</dcterms:modified>
</cp:coreProperties>
</file>