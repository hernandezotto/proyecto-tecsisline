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Contactar el servidor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</w:p>
          <w:p w:rsidR="005259E4" w:rsidRDefault="005259E4" w:rsidP="00525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>
              <w:rPr>
                <w:rFonts w:ascii="Arial" w:hAnsi="Arial" w:cs="Arial"/>
                <w:sz w:val="22"/>
              </w:rPr>
              <w:t xml:space="preserve">Otoniel Hernández 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259E4" w:rsidRDefault="00967FA5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259E4" w:rsidRPr="000814AC" w:rsidRDefault="005259E4" w:rsidP="001A7A96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s-419"/>
              </w:rPr>
              <w:t>E</w:t>
            </w:r>
            <w:r w:rsidRPr="005A5260">
              <w:rPr>
                <w:rFonts w:ascii="Arial" w:eastAsia="Calibri" w:hAnsi="Arial" w:cs="Arial"/>
                <w:sz w:val="22"/>
                <w:szCs w:val="22"/>
                <w:lang w:eastAsia="es-419"/>
              </w:rPr>
              <w:t>l usuario deberá identificarse para acceder a ciertas partes de la plataforma</w:t>
            </w:r>
            <w:r w:rsidRPr="005A5260">
              <w:rPr>
                <w:rFonts w:ascii="Calibri" w:eastAsia="Calibri" w:hAnsi="Calibri" w:cs="Calibri"/>
                <w:sz w:val="22"/>
                <w:szCs w:val="22"/>
                <w:lang w:eastAsia="es-419"/>
              </w:rPr>
              <w:t>.</w:t>
            </w:r>
          </w:p>
        </w:tc>
      </w:tr>
      <w:tr w:rsidR="005259E4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259E4" w:rsidRPr="006F2513" w:rsidRDefault="005259E4" w:rsidP="001A7A9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  <w:p w:rsidR="005259E4" w:rsidRPr="006F2513" w:rsidRDefault="005259E4" w:rsidP="001A7A9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259E4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259E4" w:rsidRPr="006F2513" w:rsidRDefault="005259E4" w:rsidP="001A7A9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259E4" w:rsidRPr="006F2513" w:rsidRDefault="005259E4" w:rsidP="001A7A9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259E4" w:rsidRPr="00DE7C12" w:rsidRDefault="005259E4" w:rsidP="001A7A9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RF01,RF02,RF03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259E4" w:rsidRP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E</w:t>
            </w:r>
            <w:r w:rsidRPr="005259E4">
              <w:rPr>
                <w:rFonts w:ascii="Arial" w:hAnsi="Arial" w:cs="Arial"/>
              </w:rPr>
              <w:t>l usuario elegirá el producto o servicio que desea.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259E4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 </w:t>
            </w:r>
          </w:p>
          <w:p w:rsidR="005259E4" w:rsidRPr="002230F6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crear una cuenta nueva</w:t>
            </w:r>
          </w:p>
          <w:p w:rsidR="005259E4" w:rsidRPr="002230F6" w:rsidRDefault="005259E4" w:rsidP="001A7A96">
            <w:pPr>
              <w:rPr>
                <w:rFonts w:ascii="Arial" w:hAnsi="Arial" w:cs="Arial"/>
                <w:sz w:val="22"/>
              </w:rPr>
            </w:pPr>
          </w:p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</w:p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</w:p>
          <w:p w:rsidR="005259E4" w:rsidRPr="00F220F4" w:rsidRDefault="005259E4" w:rsidP="001A7A9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259E4" w:rsidRDefault="005259E4" w:rsidP="001A7A96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5259E4" w:rsidRDefault="005259E4" w:rsidP="001A7A96">
            <w:pPr>
              <w:rPr>
                <w:rFonts w:ascii="Arial" w:hAnsi="Arial" w:cs="Arial"/>
                <w:bCs/>
                <w:sz w:val="22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967FA5">
              <w:rPr>
                <w:rFonts w:ascii="Arial" w:hAnsi="Arial" w:cs="Arial"/>
                <w:bCs/>
                <w:sz w:val="22"/>
              </w:rPr>
              <w:t>Solicitar un servicio</w:t>
            </w:r>
          </w:p>
          <w:p w:rsidR="005259E4" w:rsidRDefault="005259E4" w:rsidP="001A7A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967FA5">
              <w:rPr>
                <w:rFonts w:ascii="Arial" w:hAnsi="Arial" w:cs="Arial"/>
                <w:bCs/>
                <w:sz w:val="22"/>
              </w:rPr>
              <w:t>notificar el problema</w:t>
            </w:r>
          </w:p>
          <w:p w:rsidR="005259E4" w:rsidRPr="000814AC" w:rsidRDefault="005259E4" w:rsidP="001A7A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967FA5">
              <w:rPr>
                <w:rFonts w:ascii="Arial" w:hAnsi="Arial" w:cs="Arial"/>
                <w:bCs/>
                <w:sz w:val="22"/>
              </w:rPr>
              <w:t xml:space="preserve">Dar el servicio </w:t>
            </w:r>
            <w:proofErr w:type="spellStart"/>
            <w:r w:rsidR="00967FA5">
              <w:rPr>
                <w:rFonts w:ascii="Arial" w:hAnsi="Arial" w:cs="Arial"/>
                <w:bCs/>
                <w:sz w:val="22"/>
              </w:rPr>
              <w:t>tecnico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259E4" w:rsidRPr="006E16D6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259E4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5259E4" w:rsidRDefault="005259E4" w:rsidP="001A7A96">
            <w:pPr>
              <w:pStyle w:val="Ttulo1"/>
            </w:pPr>
            <w:r>
              <w:t>Caminos Alternos</w:t>
            </w:r>
          </w:p>
          <w:p w:rsidR="005259E4" w:rsidRPr="00205591" w:rsidRDefault="007079C3" w:rsidP="007079C3">
            <w:r>
              <w:t>1.3.1 El cliente</w:t>
            </w:r>
            <w:r w:rsidR="005259E4">
              <w:t xml:space="preserve"> cancela </w:t>
            </w:r>
            <w:r>
              <w:t xml:space="preserve">el servicio </w:t>
            </w:r>
          </w:p>
        </w:tc>
      </w:tr>
      <w:tr w:rsidR="005259E4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5259E4" w:rsidRDefault="005259E4" w:rsidP="001A7A96">
            <w:pPr>
              <w:pStyle w:val="Ttulo1"/>
            </w:pPr>
            <w:r>
              <w:t xml:space="preserve">Excepciones  </w:t>
            </w:r>
          </w:p>
          <w:p w:rsidR="005259E4" w:rsidRPr="007A173F" w:rsidRDefault="005259E4" w:rsidP="001A7A96">
            <w:r>
              <w:t xml:space="preserve">1.2.1 </w:t>
            </w:r>
            <w:r w:rsidR="007079C3">
              <w:t>Recibe el servicio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259E4" w:rsidRDefault="005259E4" w:rsidP="001A7A96">
            <w:pPr>
              <w:rPr>
                <w:rFonts w:ascii="Arial" w:hAnsi="Arial" w:cs="Arial"/>
                <w:sz w:val="22"/>
              </w:rPr>
            </w:pPr>
          </w:p>
        </w:tc>
      </w:tr>
      <w:tr w:rsidR="005259E4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259E4" w:rsidRDefault="005259E4" w:rsidP="001A7A9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259E4" w:rsidRPr="0056694F" w:rsidRDefault="005259E4" w:rsidP="001A7A9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259E4" w:rsidRDefault="005259E4" w:rsidP="005259E4"/>
    <w:p w:rsidR="005259E4" w:rsidRDefault="005259E4" w:rsidP="005259E4"/>
    <w:p w:rsidR="00275F7E" w:rsidRDefault="00275F7E">
      <w:bookmarkStart w:id="0" w:name="_GoBack"/>
      <w:bookmarkEnd w:id="0"/>
    </w:p>
    <w:sectPr w:rsidR="0027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E4"/>
    <w:rsid w:val="00275F7E"/>
    <w:rsid w:val="005259E4"/>
    <w:rsid w:val="007079C3"/>
    <w:rsid w:val="009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34F26"/>
  <w15:chartTrackingRefBased/>
  <w15:docId w15:val="{C0B73D74-213A-4FA0-B53E-915C8A2C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59E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59E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2019-02-23T16:37:00Z</dcterms:created>
  <dcterms:modified xsi:type="dcterms:W3CDTF">2019-02-23T19:16:00Z</dcterms:modified>
</cp:coreProperties>
</file>