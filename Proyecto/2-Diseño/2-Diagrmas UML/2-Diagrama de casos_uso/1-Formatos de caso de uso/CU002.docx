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0814AC" w:rsidTr="00F70E3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0814AC" w:rsidRDefault="00C86B9D" w:rsidP="00F70E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Registro</w:t>
            </w:r>
            <w:r w:rsidR="000814AC">
              <w:rPr>
                <w:rFonts w:ascii="Arial" w:hAnsi="Arial" w:cs="Arial"/>
                <w:sz w:val="22"/>
              </w:rPr>
              <w:t xml:space="preserve"> De Cuenta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0814AC" w:rsidRDefault="003E6268" w:rsidP="00F70E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</w:t>
            </w:r>
            <w:r w:rsidR="000814AC">
              <w:rPr>
                <w:rFonts w:ascii="Arial" w:hAnsi="Arial" w:cs="Arial"/>
                <w:sz w:val="22"/>
              </w:rPr>
              <w:t xml:space="preserve">hosthin </w:t>
            </w:r>
            <w:r>
              <w:rPr>
                <w:rFonts w:ascii="Arial" w:hAnsi="Arial" w:cs="Arial"/>
                <w:sz w:val="22"/>
              </w:rPr>
              <w:t>Céspedes</w:t>
            </w:r>
          </w:p>
          <w:p w:rsidR="000814AC" w:rsidRDefault="000814AC" w:rsidP="00F70E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Otoniel </w:t>
            </w:r>
            <w:r w:rsidR="003E6268">
              <w:rPr>
                <w:rFonts w:ascii="Arial" w:hAnsi="Arial" w:cs="Arial"/>
                <w:sz w:val="22"/>
              </w:rPr>
              <w:t>Hernández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Cliente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0814AC" w:rsidRDefault="000814AC" w:rsidP="00F70E3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0814AC" w:rsidRPr="000814AC" w:rsidRDefault="000814AC" w:rsidP="000814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0814AC">
              <w:rPr>
                <w:rFonts w:ascii="Arial" w:hAnsi="Arial" w:cs="Arial"/>
              </w:rPr>
              <w:t>l usuario podrá registrar sus datos para crear una cuenta nueva en la plataforma.</w:t>
            </w:r>
          </w:p>
        </w:tc>
      </w:tr>
      <w:tr w:rsidR="000814AC" w:rsidRPr="006F2513" w:rsidTr="00F70E32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814AC" w:rsidRPr="006F2513" w:rsidRDefault="000814AC" w:rsidP="000814AC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</w:t>
            </w:r>
          </w:p>
          <w:p w:rsidR="000814AC" w:rsidRPr="006F2513" w:rsidRDefault="000814AC" w:rsidP="000814AC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814AC" w:rsidRPr="00FA352B" w:rsidTr="00F70E32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0814AC" w:rsidRPr="006F2513" w:rsidRDefault="000814AC" w:rsidP="000814AC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0814AC" w:rsidRPr="006F2513" w:rsidRDefault="000814AC" w:rsidP="000814AC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814AC" w:rsidRPr="00DE7C12" w:rsidRDefault="000814AC" w:rsidP="000814AC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RF01,RF02,RF03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0814AC" w:rsidRDefault="000814AC" w:rsidP="000814AC">
            <w:pPr>
              <w:rPr>
                <w:rFonts w:ascii="Arial" w:hAnsi="Arial" w:cs="Arial"/>
                <w:sz w:val="22"/>
              </w:rPr>
            </w:pPr>
            <w:r w:rsidRPr="000814AC">
              <w:rPr>
                <w:rFonts w:ascii="Arial" w:eastAsia="Calibri" w:hAnsi="Arial" w:cs="Arial"/>
                <w:sz w:val="22"/>
                <w:szCs w:val="22"/>
                <w:lang w:eastAsia="es-419"/>
              </w:rPr>
              <w:t>El usuario necesita crear una nueva cuenta para ingresar a la información que desea en la plataforma.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0814AC" w:rsidRDefault="000814AC" w:rsidP="000814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814AC" w:rsidTr="00F70E32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3E626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0814AC" w:rsidRPr="002230F6" w:rsidRDefault="003E6268" w:rsidP="000814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crear una cuenta nueva</w:t>
            </w:r>
          </w:p>
          <w:p w:rsidR="000814AC" w:rsidRPr="002230F6" w:rsidRDefault="000814AC" w:rsidP="000814AC">
            <w:pPr>
              <w:rPr>
                <w:rFonts w:ascii="Arial" w:hAnsi="Arial" w:cs="Arial"/>
                <w:sz w:val="22"/>
              </w:rPr>
            </w:pPr>
          </w:p>
          <w:p w:rsidR="000814AC" w:rsidRDefault="000814AC" w:rsidP="000814AC">
            <w:pPr>
              <w:rPr>
                <w:rFonts w:ascii="Arial" w:hAnsi="Arial" w:cs="Arial"/>
                <w:sz w:val="22"/>
              </w:rPr>
            </w:pPr>
          </w:p>
          <w:p w:rsidR="000814AC" w:rsidRDefault="000814AC" w:rsidP="000814AC">
            <w:pPr>
              <w:rPr>
                <w:rFonts w:ascii="Arial" w:hAnsi="Arial" w:cs="Arial"/>
                <w:sz w:val="22"/>
              </w:rPr>
            </w:pPr>
          </w:p>
          <w:p w:rsidR="000814AC" w:rsidRPr="00F220F4" w:rsidRDefault="000814AC" w:rsidP="000814AC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814AC" w:rsidRDefault="000814AC" w:rsidP="000814AC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0814AC" w:rsidRDefault="000814AC" w:rsidP="000814AC">
            <w:pPr>
              <w:rPr>
                <w:rFonts w:ascii="Arial" w:hAnsi="Arial" w:cs="Arial"/>
                <w:bCs/>
                <w:sz w:val="22"/>
              </w:rPr>
            </w:pPr>
            <w:r w:rsidRPr="000814AC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Nombre y Apellidos</w:t>
            </w:r>
          </w:p>
          <w:p w:rsidR="000814AC" w:rsidRDefault="000814AC" w:rsidP="000814A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-Dirección</w:t>
            </w:r>
          </w:p>
          <w:p w:rsidR="000814AC" w:rsidRDefault="000814AC" w:rsidP="000814A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="002A11B3">
              <w:rPr>
                <w:rFonts w:ascii="Arial" w:hAnsi="Arial" w:cs="Arial"/>
                <w:bCs/>
                <w:sz w:val="22"/>
              </w:rPr>
              <w:t>Correo Electrónico</w:t>
            </w:r>
          </w:p>
          <w:p w:rsidR="000814AC" w:rsidRPr="000814AC" w:rsidRDefault="000814AC" w:rsidP="000814AC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="002A11B3" w:rsidRPr="006E16D6">
              <w:rPr>
                <w:rFonts w:ascii="Arial" w:hAnsi="Arial" w:cs="Arial"/>
                <w:bCs/>
                <w:sz w:val="22"/>
              </w:rPr>
              <w:t>Contraseña</w:t>
            </w:r>
            <w:r w:rsidR="002A11B3"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0814AC" w:rsidRPr="006E16D6" w:rsidRDefault="000814AC" w:rsidP="000814AC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3E6268">
              <w:rPr>
                <w:rFonts w:ascii="Arial" w:hAnsi="Arial" w:cs="Arial"/>
                <w:bCs/>
                <w:sz w:val="22"/>
              </w:rPr>
              <w:t xml:space="preserve">Tipo De </w:t>
            </w:r>
            <w:r w:rsidR="002A11B3">
              <w:rPr>
                <w:rFonts w:ascii="Arial" w:hAnsi="Arial" w:cs="Arial"/>
                <w:bCs/>
                <w:sz w:val="22"/>
              </w:rPr>
              <w:t>Sexo</w:t>
            </w:r>
          </w:p>
          <w:p w:rsidR="000814AC" w:rsidRDefault="000814AC" w:rsidP="000814AC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2A11B3">
              <w:rPr>
                <w:rFonts w:ascii="Arial" w:hAnsi="Arial" w:cs="Arial"/>
                <w:bCs/>
                <w:sz w:val="22"/>
              </w:rPr>
              <w:t>Fecha De Nacimiento</w:t>
            </w:r>
          </w:p>
          <w:p w:rsidR="000814AC" w:rsidRPr="006E16D6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ingreso.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0814AC" w:rsidRDefault="000814AC" w:rsidP="000814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0814AC" w:rsidTr="00F70E32">
        <w:trPr>
          <w:cantSplit/>
          <w:trHeight w:val="822"/>
        </w:trPr>
        <w:tc>
          <w:tcPr>
            <w:tcW w:w="8668" w:type="dxa"/>
            <w:gridSpan w:val="5"/>
          </w:tcPr>
          <w:p w:rsidR="000814AC" w:rsidRDefault="000814AC" w:rsidP="000814AC">
            <w:pPr>
              <w:pStyle w:val="Ttulo1"/>
            </w:pPr>
            <w:r>
              <w:t>Caminos Alternos</w:t>
            </w:r>
          </w:p>
          <w:p w:rsidR="000814AC" w:rsidRPr="00205591" w:rsidRDefault="003E6268" w:rsidP="003E6268">
            <w:r>
              <w:t>1.3.1 El actor cancela el formulario de registro</w:t>
            </w:r>
            <w:r w:rsidR="000814AC">
              <w:t xml:space="preserve"> </w:t>
            </w:r>
          </w:p>
        </w:tc>
      </w:tr>
      <w:tr w:rsidR="000814AC" w:rsidTr="00F70E32">
        <w:trPr>
          <w:cantSplit/>
          <w:trHeight w:val="822"/>
        </w:trPr>
        <w:tc>
          <w:tcPr>
            <w:tcW w:w="8668" w:type="dxa"/>
            <w:gridSpan w:val="5"/>
          </w:tcPr>
          <w:p w:rsidR="000814AC" w:rsidRDefault="000814AC" w:rsidP="000814AC">
            <w:pPr>
              <w:pStyle w:val="Ttulo1"/>
            </w:pPr>
            <w:r>
              <w:t xml:space="preserve">Excepciones  </w:t>
            </w:r>
          </w:p>
          <w:p w:rsidR="000814AC" w:rsidRDefault="000814AC" w:rsidP="000814AC">
            <w:r>
              <w:t xml:space="preserve">1.2.1 La </w:t>
            </w:r>
            <w:r w:rsidR="003E6268">
              <w:t xml:space="preserve">confirmación de la </w:t>
            </w:r>
            <w:r>
              <w:t xml:space="preserve">contraseña es incorrecta </w:t>
            </w:r>
          </w:p>
          <w:p w:rsidR="003E6268" w:rsidRPr="007A173F" w:rsidRDefault="000814AC" w:rsidP="000814AC">
            <w:r>
              <w:t>1</w:t>
            </w:r>
            <w:r w:rsidR="003E6268">
              <w:t>.2.2</w:t>
            </w:r>
            <w:r>
              <w:t xml:space="preserve"> El actor </w:t>
            </w:r>
            <w:r w:rsidR="003E6268">
              <w:t>finaliza el registro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0814AC" w:rsidRDefault="000814AC" w:rsidP="000814A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días</w:t>
            </w: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0814AC" w:rsidRDefault="000814AC" w:rsidP="000814AC">
            <w:pPr>
              <w:rPr>
                <w:rFonts w:ascii="Arial" w:hAnsi="Arial" w:cs="Arial"/>
                <w:sz w:val="22"/>
              </w:rPr>
            </w:pPr>
          </w:p>
        </w:tc>
      </w:tr>
      <w:tr w:rsidR="000814AC" w:rsidTr="00F70E32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814AC" w:rsidRDefault="000814AC" w:rsidP="000814A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0814AC" w:rsidRDefault="000814AC" w:rsidP="000814AC">
            <w:pPr>
              <w:rPr>
                <w:rFonts w:ascii="Arial" w:hAnsi="Arial" w:cs="Arial"/>
                <w:sz w:val="22"/>
              </w:rPr>
            </w:pPr>
          </w:p>
        </w:tc>
      </w:tr>
      <w:bookmarkEnd w:id="0"/>
    </w:tbl>
    <w:p w:rsidR="00385A93" w:rsidRDefault="00385A93"/>
    <w:sectPr w:rsidR="00385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A5"/>
    <w:rsid w:val="000814AC"/>
    <w:rsid w:val="002A11B3"/>
    <w:rsid w:val="00385A93"/>
    <w:rsid w:val="003E6268"/>
    <w:rsid w:val="005628A5"/>
    <w:rsid w:val="00A74F68"/>
    <w:rsid w:val="00C8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DC66A9"/>
  <w15:chartTrackingRefBased/>
  <w15:docId w15:val="{9556DBF0-AEB9-49A0-9565-7B87CEE0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4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814AC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814AC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169</Words>
  <Characters>919</Characters>
  <Application>Microsoft Office Word</Application>
  <DocSecurity>0</DocSecurity>
  <Lines>76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2019-02-23T14:53:00Z</dcterms:created>
  <dcterms:modified xsi:type="dcterms:W3CDTF">2019-02-23T21:33:00Z</dcterms:modified>
</cp:coreProperties>
</file>