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742C8C">
              <w:rPr>
                <w:rFonts w:ascii="Arial" w:hAnsi="Arial" w:cs="Arial"/>
                <w:sz w:val="22"/>
              </w:rPr>
              <w:t>16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Venta 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Stiven Yaguma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Jhostin Céspedes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="00933E77" w:rsidRPr="00535FE5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Empleado; Cliente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Interactuar(uniformidad)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</w:t>
            </w:r>
            <w:r w:rsidR="00127187">
              <w:rPr>
                <w:rFonts w:ascii="Arial" w:hAnsi="Arial" w:cs="Arial"/>
                <w:sz w:val="22"/>
              </w:rPr>
              <w:t>realizará</w:t>
            </w:r>
            <w:r>
              <w:rPr>
                <w:rFonts w:ascii="Arial" w:hAnsi="Arial" w:cs="Arial"/>
                <w:sz w:val="22"/>
              </w:rPr>
              <w:t xml:space="preserve"> un menú de </w:t>
            </w:r>
            <w:r w:rsidR="00127187">
              <w:rPr>
                <w:rFonts w:ascii="Arial" w:hAnsi="Arial" w:cs="Arial"/>
                <w:sz w:val="22"/>
              </w:rPr>
              <w:t>tipo barra de navegación en el encabezado (Header) que estará en parte superior.</w:t>
            </w:r>
          </w:p>
          <w:p w:rsidR="00127187" w:rsidRPr="00535FE5" w:rsidRDefault="00127187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Tendrá varios enlaces entre estos “Productos y Servicio de soporte”.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127187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CU012, CU016, CU017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127187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RF008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80013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Cada enlace tendrá un submenú y solo se mostrará cuando sobre pase el foco en estas.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800132">
              <w:t>seleccionara enlace “Producto”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800132">
              <w:t>seleccionara enlace “Servicios de soporte”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 xml:space="preserve">El </w:t>
            </w:r>
            <w:r w:rsidR="00800132">
              <w:t>navegador abrirá el catálogo de producto</w:t>
            </w:r>
          </w:p>
          <w:p w:rsidR="00933E77" w:rsidRPr="00535FE5" w:rsidRDefault="00933E77" w:rsidP="008F08E2">
            <w:pPr>
              <w:pStyle w:val="Ttulo1"/>
            </w:pPr>
          </w:p>
          <w:p w:rsidR="005C06FB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</w:t>
            </w:r>
            <w:r w:rsidR="005C06FB">
              <w:t>navegador abrirá los tres tipos de servicios</w:t>
            </w:r>
          </w:p>
          <w:p w:rsidR="00A621B7" w:rsidRDefault="00A621B7" w:rsidP="005C06FB">
            <w:pPr>
              <w:pStyle w:val="Ttulo1"/>
              <w:numPr>
                <w:ilvl w:val="0"/>
                <w:numId w:val="18"/>
              </w:numPr>
              <w:rPr>
                <w:b w:val="0"/>
              </w:rPr>
            </w:pPr>
            <w:r w:rsidRPr="00A621B7">
              <w:rPr>
                <w:b w:val="0"/>
              </w:rPr>
              <w:t>Pro</w:t>
            </w:r>
            <w:r>
              <w:rPr>
                <w:b w:val="0"/>
              </w:rPr>
              <w:t xml:space="preserve">bar rendimiento de computo </w:t>
            </w:r>
          </w:p>
          <w:p w:rsidR="00A621B7" w:rsidRDefault="00A621B7" w:rsidP="005C06FB">
            <w:pPr>
              <w:pStyle w:val="Ttulo1"/>
              <w:numPr>
                <w:ilvl w:val="0"/>
                <w:numId w:val="18"/>
              </w:numPr>
              <w:rPr>
                <w:b w:val="0"/>
              </w:rPr>
            </w:pPr>
            <w:r>
              <w:rPr>
                <w:b w:val="0"/>
              </w:rPr>
              <w:t>Respaldo de información</w:t>
            </w:r>
          </w:p>
          <w:p w:rsidR="00933E77" w:rsidRPr="00A621B7" w:rsidRDefault="00A621B7" w:rsidP="005C06FB">
            <w:pPr>
              <w:pStyle w:val="Ttulo1"/>
              <w:numPr>
                <w:ilvl w:val="0"/>
                <w:numId w:val="18"/>
              </w:numPr>
              <w:rPr>
                <w:b w:val="0"/>
              </w:rPr>
            </w:pPr>
            <w:r>
              <w:rPr>
                <w:b w:val="0"/>
              </w:rPr>
              <w:t>Mantenimiento Correctico Solución</w:t>
            </w:r>
            <w:r w:rsidR="005C06FB" w:rsidRPr="00A621B7">
              <w:rPr>
                <w:b w:val="0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A621B7" w:rsidP="009E71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interfaz grafica de usuario Cliente en “Servicio de </w:t>
            </w:r>
            <w:r w:rsidR="009E7147">
              <w:rPr>
                <w:rFonts w:ascii="Arial" w:hAnsi="Arial" w:cs="Arial"/>
                <w:sz w:val="22"/>
              </w:rPr>
              <w:t xml:space="preserve">soporte” podrá seleccionar los servicios, estos abrirán un chat </w:t>
            </w: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933E77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9E7147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t>Error 404 página no encontrada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B96618">
              <w:rPr>
                <w:rFonts w:ascii="Arial" w:hAnsi="Arial" w:cs="Arial"/>
                <w:sz w:val="22"/>
              </w:rPr>
              <w:t xml:space="preserve">5 Segundo </w:t>
            </w:r>
            <w:bookmarkStart w:id="0" w:name="_GoBack"/>
            <w:bookmarkEnd w:id="0"/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E8A"/>
    <w:multiLevelType w:val="hybridMultilevel"/>
    <w:tmpl w:val="7CC631FE"/>
    <w:lvl w:ilvl="0" w:tplc="2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E8A45D8"/>
    <w:multiLevelType w:val="multilevel"/>
    <w:tmpl w:val="A9664218"/>
    <w:numStyleLink w:val="Estilo1"/>
  </w:abstractNum>
  <w:abstractNum w:abstractNumId="6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C0F69FD"/>
    <w:multiLevelType w:val="hybridMultilevel"/>
    <w:tmpl w:val="39304A6E"/>
    <w:lvl w:ilvl="0" w:tplc="26ACE4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A82424"/>
    <w:multiLevelType w:val="multilevel"/>
    <w:tmpl w:val="A9664218"/>
    <w:numStyleLink w:val="Estilo1"/>
  </w:abstractNum>
  <w:abstractNum w:abstractNumId="16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13"/>
  </w:num>
  <w:num w:numId="6">
    <w:abstractNumId w:val="10"/>
  </w:num>
  <w:num w:numId="7">
    <w:abstractNumId w:val="1"/>
  </w:num>
  <w:num w:numId="8">
    <w:abstractNumId w:val="5"/>
  </w:num>
  <w:num w:numId="9">
    <w:abstractNumId w:val="16"/>
  </w:num>
  <w:num w:numId="10">
    <w:abstractNumId w:val="12"/>
  </w:num>
  <w:num w:numId="11">
    <w:abstractNumId w:val="17"/>
  </w:num>
  <w:num w:numId="12">
    <w:abstractNumId w:val="3"/>
  </w:num>
  <w:num w:numId="13">
    <w:abstractNumId w:val="15"/>
  </w:num>
  <w:num w:numId="14">
    <w:abstractNumId w:val="14"/>
  </w:num>
  <w:num w:numId="15">
    <w:abstractNumId w:val="9"/>
  </w:num>
  <w:num w:numId="16">
    <w:abstractNumId w:val="2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8C"/>
    <w:rsid w:val="00127187"/>
    <w:rsid w:val="00210E8C"/>
    <w:rsid w:val="00261CBB"/>
    <w:rsid w:val="00482EFC"/>
    <w:rsid w:val="00535FE5"/>
    <w:rsid w:val="005B73AE"/>
    <w:rsid w:val="005C06FB"/>
    <w:rsid w:val="00694F99"/>
    <w:rsid w:val="00742C8C"/>
    <w:rsid w:val="007A173F"/>
    <w:rsid w:val="007C1C42"/>
    <w:rsid w:val="00800132"/>
    <w:rsid w:val="008474AA"/>
    <w:rsid w:val="008F08E2"/>
    <w:rsid w:val="00933E77"/>
    <w:rsid w:val="00976C8E"/>
    <w:rsid w:val="009D5C5F"/>
    <w:rsid w:val="009E7147"/>
    <w:rsid w:val="00A00714"/>
    <w:rsid w:val="00A350F1"/>
    <w:rsid w:val="00A621B7"/>
    <w:rsid w:val="00A727A3"/>
    <w:rsid w:val="00B96618"/>
    <w:rsid w:val="00C67A73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E98E"/>
  <w15:chartTrackingRefBased/>
  <w15:docId w15:val="{6FF42550-23E0-4AE8-8788-FC55BA15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76606-9A81-4CB6-B7A9-BB731B47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65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1</cp:revision>
  <dcterms:created xsi:type="dcterms:W3CDTF">2019-03-18T21:57:00Z</dcterms:created>
  <dcterms:modified xsi:type="dcterms:W3CDTF">2019-03-18T23:03:00Z</dcterms:modified>
</cp:coreProperties>
</file>