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tabs>
                <w:tab w:val="left" w:pos="183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CU011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Mostrar Productos</w:t>
            </w:r>
          </w:p>
        </w:tc>
      </w:tr>
      <w:tr w:rsidR="00D87A2D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D87A2D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Empleado; Cliente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Interacción (familiaridad de usuario)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podrá consultar los productos disponibles en la plataforma y filtrarlos según su tipo de búsqueda.</w:t>
            </w:r>
          </w:p>
        </w:tc>
      </w:tr>
      <w:tr w:rsidR="00D87A2D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CU010; CU011; CU017</w:t>
            </w:r>
          </w:p>
        </w:tc>
      </w:tr>
      <w:tr w:rsidR="00D87A2D" w:rsidRPr="00C13890" w:rsidTr="00A4378E">
        <w:trPr>
          <w:trHeight w:val="240"/>
        </w:trPr>
        <w:tc>
          <w:tcPr>
            <w:tcW w:w="1388" w:type="dxa"/>
            <w:vMerge/>
          </w:tcPr>
          <w:p w:rsidR="00D87A2D" w:rsidRPr="00C13890" w:rsidRDefault="00D87A2D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RF07; RF08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tabs>
                <w:tab w:val="left" w:pos="4905"/>
              </w:tabs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Deberá contar con una cuenta verificada para poder ver y agregar los productos disponibles al carrito.</w:t>
            </w:r>
          </w:p>
        </w:tc>
      </w:tr>
      <w:tr w:rsidR="00D87A2D" w:rsidRPr="00C13890" w:rsidTr="00A4378E">
        <w:tc>
          <w:tcPr>
            <w:tcW w:w="8784" w:type="dxa"/>
            <w:gridSpan w:val="4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87A2D" w:rsidRPr="00C13890" w:rsidTr="00A4378E">
        <w:trPr>
          <w:trHeight w:val="880"/>
        </w:trPr>
        <w:tc>
          <w:tcPr>
            <w:tcW w:w="3920" w:type="dxa"/>
            <w:gridSpan w:val="3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1.El usuario podrá consultar los productos disponibles en la plataforma y clasificarlos según su interés.</w:t>
            </w:r>
          </w:p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Clasifica y organiza los productos según los filtros seleccionados por el usuario.</w:t>
            </w:r>
          </w:p>
        </w:tc>
      </w:tr>
      <w:tr w:rsidR="00D87A2D" w:rsidRPr="00C13890" w:rsidTr="00A4378E">
        <w:tc>
          <w:tcPr>
            <w:tcW w:w="3920" w:type="dxa"/>
            <w:gridSpan w:val="3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Aparecerá una lista de todos los productos disponibles para que el usuario los pueda consultar, según los filtros aplicados</w:t>
            </w:r>
          </w:p>
        </w:tc>
      </w:tr>
      <w:tr w:rsidR="00D87A2D" w:rsidRPr="00C13890" w:rsidTr="00A4378E">
        <w:trPr>
          <w:trHeight w:val="820"/>
        </w:trPr>
        <w:tc>
          <w:tcPr>
            <w:tcW w:w="8784" w:type="dxa"/>
            <w:gridSpan w:val="4"/>
          </w:tcPr>
          <w:p w:rsidR="00D87A2D" w:rsidRPr="00C13890" w:rsidRDefault="00D87A2D" w:rsidP="00A4378E">
            <w:pPr>
              <w:pStyle w:val="Ttulo1"/>
            </w:pPr>
            <w:r w:rsidRPr="00C13890">
              <w:t>1.2 Caminos Alternos</w:t>
            </w: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Producto agotado</w:t>
            </w: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</w:p>
        </w:tc>
      </w:tr>
      <w:tr w:rsidR="00D87A2D" w:rsidRPr="00C13890" w:rsidTr="00A4378E">
        <w:trPr>
          <w:trHeight w:val="820"/>
        </w:trPr>
        <w:tc>
          <w:tcPr>
            <w:tcW w:w="8784" w:type="dxa"/>
            <w:gridSpan w:val="4"/>
          </w:tcPr>
          <w:p w:rsidR="00D87A2D" w:rsidRPr="00C13890" w:rsidRDefault="00D87A2D" w:rsidP="00A4378E">
            <w:pPr>
              <w:pStyle w:val="Ttulo1"/>
            </w:pPr>
            <w:r w:rsidRPr="00C13890">
              <w:t>Excepciones</w:t>
            </w: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1.3.1. No se encuentra el producto disponible.</w:t>
            </w: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1.3.2. No se encuentra técnico para atender la solicitud.</w:t>
            </w: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</w:p>
        </w:tc>
      </w:tr>
      <w:tr w:rsidR="00D87A2D" w:rsidRPr="00C13890" w:rsidTr="00A4378E">
        <w:tc>
          <w:tcPr>
            <w:tcW w:w="3920" w:type="dxa"/>
            <w:gridSpan w:val="3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D87A2D" w:rsidRPr="00C13890" w:rsidTr="00A4378E">
        <w:tc>
          <w:tcPr>
            <w:tcW w:w="3920" w:type="dxa"/>
            <w:gridSpan w:val="3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bookmarkStart w:id="0" w:name="_GoBack"/>
      <w:bookmarkEnd w:id="0"/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A2D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87A2D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C43CD-966B-4290-A52D-401B50A9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4C325-3E61-4EA6-83FC-0EB6188B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2019-03-19T22:01:00Z</dcterms:created>
  <dcterms:modified xsi:type="dcterms:W3CDTF">2019-03-19T22:02:00Z</dcterms:modified>
</cp:coreProperties>
</file>