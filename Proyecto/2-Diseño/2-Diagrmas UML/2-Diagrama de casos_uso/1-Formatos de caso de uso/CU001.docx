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727"/>
        <w:gridCol w:w="21"/>
      </w:tblGrid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1878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CU001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Iniciar sesión</w:t>
            </w:r>
          </w:p>
        </w:tc>
      </w:tr>
      <w:tr w:rsidR="00D7413C" w:rsidRPr="00C13890" w:rsidTr="00A4378E">
        <w:trPr>
          <w:gridAfter w:val="1"/>
          <w:wAfter w:w="21" w:type="dxa"/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8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D7413C" w:rsidRPr="00C13890" w:rsidTr="00A4378E">
        <w:trPr>
          <w:gridAfter w:val="1"/>
          <w:wAfter w:w="21" w:type="dxa"/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83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Administrador; Empleado; Cliente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Interfaz Formulario (uniformidad, Familiaridad de usuario)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hAnsi="Arial" w:cs="Arial"/>
              </w:rPr>
              <w:t>Iniciar sesión en la plataforma</w:t>
            </w:r>
          </w:p>
        </w:tc>
      </w:tr>
      <w:tr w:rsidR="00D7413C" w:rsidRPr="00C13890" w:rsidTr="00A4378E">
        <w:trPr>
          <w:gridAfter w:val="1"/>
          <w:wAfter w:w="21" w:type="dxa"/>
          <w:trHeight w:val="240"/>
        </w:trPr>
        <w:tc>
          <w:tcPr>
            <w:tcW w:w="1388" w:type="dxa"/>
            <w:vMerge w:val="restart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835" w:type="dxa"/>
            <w:gridSpan w:val="2"/>
            <w:shd w:val="clear" w:color="auto" w:fill="auto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CU002; CU003</w:t>
            </w:r>
          </w:p>
        </w:tc>
      </w:tr>
      <w:tr w:rsidR="00D7413C" w:rsidRPr="00C13890" w:rsidTr="00A4378E">
        <w:trPr>
          <w:gridAfter w:val="1"/>
          <w:wAfter w:w="21" w:type="dxa"/>
          <w:trHeight w:val="240"/>
        </w:trPr>
        <w:tc>
          <w:tcPr>
            <w:tcW w:w="1388" w:type="dxa"/>
            <w:vMerge/>
          </w:tcPr>
          <w:p w:rsidR="00D7413C" w:rsidRPr="00C13890" w:rsidRDefault="00D7413C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835" w:type="dxa"/>
            <w:gridSpan w:val="2"/>
            <w:shd w:val="clear" w:color="auto" w:fill="auto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RF00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 usuario y contraseña para poder navegar en la plataforma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8647" w:type="dxa"/>
            <w:gridSpan w:val="4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</w:tc>
      </w:tr>
      <w:tr w:rsidR="00D7413C" w:rsidRPr="00C13890" w:rsidTr="00A4378E">
        <w:trPr>
          <w:gridAfter w:val="1"/>
          <w:wAfter w:w="21" w:type="dxa"/>
          <w:trHeight w:val="880"/>
        </w:trPr>
        <w:tc>
          <w:tcPr>
            <w:tcW w:w="3920" w:type="dxa"/>
            <w:gridSpan w:val="3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Pr="00C13890">
              <w:rPr>
                <w:rFonts w:ascii="Arial" w:hAnsi="Arial" w:cs="Arial"/>
              </w:rPr>
              <w:t xml:space="preserve">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Ingresar los datos           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El actor ingresará y navegará en la plataforma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727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Analiza los datos del usuario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El sistema valida los datos del usuario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3920" w:type="dxa"/>
            <w:gridSpan w:val="3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727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Usuario no registrado</w:t>
            </w:r>
          </w:p>
        </w:tc>
      </w:tr>
      <w:tr w:rsidR="00D7413C" w:rsidRPr="00C13890" w:rsidTr="00A4378E">
        <w:trPr>
          <w:trHeight w:val="820"/>
        </w:trPr>
        <w:tc>
          <w:tcPr>
            <w:tcW w:w="8668" w:type="dxa"/>
            <w:gridSpan w:val="5"/>
          </w:tcPr>
          <w:p w:rsidR="00D7413C" w:rsidRPr="00C13890" w:rsidRDefault="00D7413C" w:rsidP="00A4378E">
            <w:pPr>
              <w:pStyle w:val="Ttulo1"/>
            </w:pPr>
            <w:r w:rsidRPr="00C13890">
              <w:t>Caminos Alternos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Cuando el sistema no encuentra en su registro al usuario, este tendrá que ir a la opción “crear cuenta” para que se le genere uno.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</w:p>
        </w:tc>
      </w:tr>
      <w:tr w:rsidR="00D7413C" w:rsidRPr="00C13890" w:rsidTr="00A4378E">
        <w:trPr>
          <w:trHeight w:val="820"/>
        </w:trPr>
        <w:tc>
          <w:tcPr>
            <w:tcW w:w="8668" w:type="dxa"/>
            <w:gridSpan w:val="5"/>
          </w:tcPr>
          <w:p w:rsidR="00D7413C" w:rsidRPr="00C13890" w:rsidRDefault="00D7413C" w:rsidP="00A4378E">
            <w:pPr>
              <w:pStyle w:val="Ttulo1"/>
            </w:pPr>
            <w:r w:rsidRPr="00C13890">
              <w:t>Excepciones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No funciona correctamente el botón ingresar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recibe el enlace de activación de cuenta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1.2.3 Error 404 página no encontrada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3920" w:type="dxa"/>
            <w:gridSpan w:val="3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727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3920" w:type="dxa"/>
            <w:gridSpan w:val="3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727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1" w:name="_GoBack"/>
      <w:bookmarkEnd w:id="0"/>
      <w:bookmarkEnd w:id="1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D6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AA4ED6"/>
    <w:rsid w:val="00C67A73"/>
    <w:rsid w:val="00CE0F95"/>
    <w:rsid w:val="00D7413C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59DF5-F85A-45A8-90D2-05EA1B9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EA694-E566-4280-8C04-BDF996D8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2019-03-19T20:29:00Z</dcterms:created>
  <dcterms:modified xsi:type="dcterms:W3CDTF">2019-03-19T21:44:00Z</dcterms:modified>
</cp:coreProperties>
</file>