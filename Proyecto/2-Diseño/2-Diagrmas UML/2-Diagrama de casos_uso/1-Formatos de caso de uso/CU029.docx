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D006A1">
              <w:rPr>
                <w:rFonts w:ascii="Arial" w:hAnsi="Arial" w:cs="Arial"/>
                <w:sz w:val="22"/>
              </w:rPr>
              <w:t>29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B4315A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Correo de confirmación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4C2A9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4C2A9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Lizeth Suarez </w:t>
            </w:r>
            <w:bookmarkStart w:id="0" w:name="_GoBack"/>
            <w:bookmarkEnd w:id="0"/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716F4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716F4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716F4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716F4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Verificación (familiaridad del usuario)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716F4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enviara un correo para verificar la cita con el técnico de soporte y la factura del servicio adquirido.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716F48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CU027; CU0</w:t>
            </w:r>
            <w:r w:rsidR="00291501">
              <w:rPr>
                <w:rFonts w:ascii="Arial" w:hAnsi="Arial" w:cs="Arial"/>
                <w:sz w:val="22"/>
                <w:lang w:val="es-MX"/>
              </w:rPr>
              <w:t>29; CU030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291501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8F312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Saber conocimientos de manejo del servidor SMPT para la mensajería de correos electrónico.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312E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291501">
              <w:t xml:space="preserve">acepta una cita de servicio de soporte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291501">
              <w:t xml:space="preserve"> enviara un correo electrónico al usuario cliente</w:t>
            </w:r>
          </w:p>
          <w:p w:rsidR="00933E77" w:rsidRPr="00535FE5" w:rsidRDefault="00933E77" w:rsidP="008F312E">
            <w:pPr>
              <w:pStyle w:val="Ttulo1"/>
            </w:pP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EB0B2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notificará al usuario empleado del seguimiento del correo si es correcto o denegado</w:t>
            </w:r>
          </w:p>
          <w:p w:rsidR="00933E77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EB0B21" w:rsidRPr="00535FE5" w:rsidRDefault="00EB0B2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</w:t>
            </w:r>
            <w:r w:rsidR="00AA0DAB">
              <w:rPr>
                <w:rFonts w:ascii="Arial" w:hAnsi="Arial" w:cs="Arial"/>
                <w:sz w:val="22"/>
              </w:rPr>
              <w:t>notificará</w:t>
            </w:r>
            <w:r>
              <w:rPr>
                <w:rFonts w:ascii="Arial" w:hAnsi="Arial" w:cs="Arial"/>
                <w:sz w:val="22"/>
              </w:rPr>
              <w:t xml:space="preserve"> al usuario Cliente en el perfil del envió del correo electrónico </w:t>
            </w: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7E4AF8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8F312E" w:rsidRDefault="008F312E" w:rsidP="00AA0DA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 w:rsidRPr="008F312E">
              <w:rPr>
                <w:rFonts w:ascii="Arial" w:hAnsi="Arial" w:cs="Arial"/>
              </w:rPr>
              <w:t xml:space="preserve"> </w:t>
            </w:r>
            <w:r w:rsidR="00AA0DAB">
              <w:rPr>
                <w:rFonts w:ascii="Arial" w:hAnsi="Arial" w:cs="Arial"/>
              </w:rPr>
              <w:t xml:space="preserve">Error 450 el </w:t>
            </w:r>
            <w:r w:rsidR="00AA0DAB" w:rsidRPr="00AA0DAB">
              <w:rPr>
                <w:rFonts w:ascii="Arial" w:hAnsi="Arial" w:cs="Arial"/>
              </w:rPr>
              <w:t xml:space="preserve">usuario con el que estás intentado contactar está recibiendo una gran cantidad de correo que impide que se entreguen más mensajes. </w:t>
            </w:r>
            <w:r w:rsidR="00AA0DAB">
              <w:rPr>
                <w:rFonts w:ascii="Arial" w:hAnsi="Arial" w:cs="Arial"/>
              </w:rPr>
              <w:t xml:space="preserve"> </w:t>
            </w:r>
          </w:p>
          <w:p w:rsidR="00AA0DAB" w:rsidRDefault="00AA0DAB" w:rsidP="00AA0DA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 550 </w:t>
            </w:r>
            <w:r w:rsidRPr="008F312E">
              <w:rPr>
                <w:rFonts w:ascii="Arial" w:hAnsi="Arial" w:cs="Arial"/>
              </w:rPr>
              <w:t>El mensaje no se pudo enviar porque el servidor rechazó del destinatario</w:t>
            </w:r>
          </w:p>
          <w:p w:rsidR="00AA0DAB" w:rsidRPr="00AA0DAB" w:rsidRDefault="00AA0DAB" w:rsidP="00AA0DA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553 l</w:t>
            </w:r>
            <w:r w:rsidRPr="008F312E">
              <w:rPr>
                <w:rFonts w:ascii="Arial" w:hAnsi="Arial" w:cs="Arial"/>
              </w:rPr>
              <w:t>a dirección de correo electrónico fue rechazada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8F312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EB0B21">
              <w:rPr>
                <w:rFonts w:ascii="Arial" w:hAnsi="Arial" w:cs="Arial"/>
                <w:sz w:val="22"/>
              </w:rPr>
              <w:t>minuto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A1"/>
    <w:rsid w:val="00210E8C"/>
    <w:rsid w:val="00261CBB"/>
    <w:rsid w:val="00291501"/>
    <w:rsid w:val="00482EFC"/>
    <w:rsid w:val="004C2A9F"/>
    <w:rsid w:val="00535FE5"/>
    <w:rsid w:val="005B73AE"/>
    <w:rsid w:val="00694F99"/>
    <w:rsid w:val="00716F48"/>
    <w:rsid w:val="007A173F"/>
    <w:rsid w:val="007C1C42"/>
    <w:rsid w:val="007E4AF8"/>
    <w:rsid w:val="008474AA"/>
    <w:rsid w:val="008F08E2"/>
    <w:rsid w:val="008F312E"/>
    <w:rsid w:val="00933E77"/>
    <w:rsid w:val="00976C8E"/>
    <w:rsid w:val="009D5C5F"/>
    <w:rsid w:val="00A00714"/>
    <w:rsid w:val="00A350F1"/>
    <w:rsid w:val="00A727A3"/>
    <w:rsid w:val="00AA0DAB"/>
    <w:rsid w:val="00B4315A"/>
    <w:rsid w:val="00BC7D95"/>
    <w:rsid w:val="00C67A73"/>
    <w:rsid w:val="00C83CA4"/>
    <w:rsid w:val="00CE0F95"/>
    <w:rsid w:val="00D006A1"/>
    <w:rsid w:val="00DD69D0"/>
    <w:rsid w:val="00E66ED9"/>
    <w:rsid w:val="00E76C21"/>
    <w:rsid w:val="00EB0B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E051"/>
  <w15:chartTrackingRefBased/>
  <w15:docId w15:val="{A1C75FED-A20E-4A26-A598-722476F8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6AE88-EF83-404D-AB75-A32449B7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85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3</cp:revision>
  <dcterms:created xsi:type="dcterms:W3CDTF">2019-03-08T03:31:00Z</dcterms:created>
  <dcterms:modified xsi:type="dcterms:W3CDTF">2019-03-08T21:13:00Z</dcterms:modified>
</cp:coreProperties>
</file>