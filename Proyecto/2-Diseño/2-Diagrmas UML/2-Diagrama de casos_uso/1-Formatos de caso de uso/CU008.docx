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B97194" w:rsidRPr="00C13890" w:rsidTr="00A4378E">
        <w:tc>
          <w:tcPr>
            <w:tcW w:w="2812" w:type="dxa"/>
            <w:gridSpan w:val="2"/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# Ref.</w:t>
            </w:r>
          </w:p>
        </w:tc>
        <w:tc>
          <w:tcPr>
            <w:tcW w:w="5972" w:type="dxa"/>
            <w:gridSpan w:val="2"/>
          </w:tcPr>
          <w:p w:rsidR="00B97194" w:rsidRPr="00C13890" w:rsidRDefault="00B971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CU008</w:t>
            </w:r>
          </w:p>
        </w:tc>
      </w:tr>
      <w:tr w:rsidR="00B97194" w:rsidRPr="00C13890" w:rsidTr="00A4378E">
        <w:tc>
          <w:tcPr>
            <w:tcW w:w="2812" w:type="dxa"/>
            <w:gridSpan w:val="2"/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B97194" w:rsidRPr="00C13890" w:rsidRDefault="00B971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Actualizar perfiles</w:t>
            </w:r>
          </w:p>
        </w:tc>
      </w:tr>
      <w:tr w:rsidR="00B97194" w:rsidRPr="00C13890" w:rsidTr="00A4378E">
        <w:trPr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B97194" w:rsidRPr="00C13890" w:rsidRDefault="00B971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Stiven Yaguma</w:t>
            </w:r>
          </w:p>
        </w:tc>
      </w:tr>
      <w:tr w:rsidR="00B97194" w:rsidRPr="00C13890" w:rsidTr="00A4378E">
        <w:trPr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B97194" w:rsidRPr="00C13890" w:rsidRDefault="00B971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Lizeth Suarez</w:t>
            </w:r>
          </w:p>
        </w:tc>
      </w:tr>
      <w:tr w:rsidR="00B97194" w:rsidRPr="00C13890" w:rsidTr="00A4378E">
        <w:tc>
          <w:tcPr>
            <w:tcW w:w="2812" w:type="dxa"/>
            <w:gridSpan w:val="2"/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B97194" w:rsidRPr="00C13890" w:rsidRDefault="00B971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(10/03/2019)</w:t>
            </w:r>
          </w:p>
        </w:tc>
      </w:tr>
      <w:tr w:rsidR="00B97194" w:rsidRPr="00C13890" w:rsidTr="00A4378E">
        <w:tc>
          <w:tcPr>
            <w:tcW w:w="2812" w:type="dxa"/>
            <w:gridSpan w:val="2"/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B97194" w:rsidRPr="00C13890" w:rsidRDefault="00B971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1.1</w:t>
            </w:r>
          </w:p>
        </w:tc>
      </w:tr>
      <w:tr w:rsidR="00B97194" w:rsidRPr="00C13890" w:rsidTr="00A4378E">
        <w:tc>
          <w:tcPr>
            <w:tcW w:w="2812" w:type="dxa"/>
            <w:gridSpan w:val="2"/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B97194" w:rsidRPr="00C13890" w:rsidRDefault="00B971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Usuario</w:t>
            </w:r>
          </w:p>
        </w:tc>
      </w:tr>
      <w:tr w:rsidR="00B97194" w:rsidRPr="00C13890" w:rsidTr="00A4378E">
        <w:tc>
          <w:tcPr>
            <w:tcW w:w="2812" w:type="dxa"/>
            <w:gridSpan w:val="2"/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B97194" w:rsidRPr="00C13890" w:rsidRDefault="00B971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Interacción (mínima sorpresa)</w:t>
            </w:r>
          </w:p>
        </w:tc>
      </w:tr>
      <w:tr w:rsidR="00B97194" w:rsidRPr="00C13890" w:rsidTr="00A4378E">
        <w:tc>
          <w:tcPr>
            <w:tcW w:w="2812" w:type="dxa"/>
            <w:gridSpan w:val="2"/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B97194" w:rsidRPr="00C13890" w:rsidRDefault="00B97194" w:rsidP="00A4378E">
            <w:pPr>
              <w:rPr>
                <w:rFonts w:ascii="Arial" w:eastAsia="Arial" w:hAnsi="Arial" w:cs="Arial"/>
              </w:rPr>
            </w:pPr>
            <w:r w:rsidRPr="00C13890">
              <w:rPr>
                <w:rFonts w:ascii="Arial" w:eastAsia="Arial" w:hAnsi="Arial" w:cs="Arial"/>
              </w:rPr>
              <w:t>El usuario debe contar con una cuenta verificada y activa para poder actualizar su perfil</w:t>
            </w:r>
          </w:p>
        </w:tc>
      </w:tr>
      <w:tr w:rsidR="00B97194" w:rsidRPr="00C13890" w:rsidTr="00A4378E">
        <w:trPr>
          <w:trHeight w:val="240"/>
        </w:trPr>
        <w:tc>
          <w:tcPr>
            <w:tcW w:w="1388" w:type="dxa"/>
            <w:vMerge w:val="restart"/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B97194" w:rsidRPr="00C13890" w:rsidRDefault="00B971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CU004; CU008</w:t>
            </w:r>
          </w:p>
        </w:tc>
      </w:tr>
      <w:tr w:rsidR="00B97194" w:rsidRPr="00C13890" w:rsidTr="00A4378E">
        <w:trPr>
          <w:trHeight w:val="240"/>
        </w:trPr>
        <w:tc>
          <w:tcPr>
            <w:tcW w:w="1388" w:type="dxa"/>
            <w:vMerge/>
          </w:tcPr>
          <w:p w:rsidR="00B97194" w:rsidRPr="00C13890" w:rsidRDefault="00B97194" w:rsidP="00A43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B97194" w:rsidRPr="00C13890" w:rsidRDefault="00B971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RF05</w:t>
            </w:r>
          </w:p>
        </w:tc>
      </w:tr>
      <w:tr w:rsidR="00B97194" w:rsidRPr="00C13890" w:rsidTr="00A4378E">
        <w:tc>
          <w:tcPr>
            <w:tcW w:w="2812" w:type="dxa"/>
            <w:gridSpan w:val="2"/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B97194" w:rsidRPr="00C13890" w:rsidRDefault="00B97194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usuario deberá llenar todos los campos requeridos.</w:t>
            </w:r>
          </w:p>
        </w:tc>
      </w:tr>
      <w:tr w:rsidR="00B97194" w:rsidRPr="00C13890" w:rsidTr="00A4378E">
        <w:tc>
          <w:tcPr>
            <w:tcW w:w="8784" w:type="dxa"/>
            <w:gridSpan w:val="4"/>
          </w:tcPr>
          <w:p w:rsidR="00B97194" w:rsidRPr="00C13890" w:rsidRDefault="00B971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Flujo Normal</w:t>
            </w:r>
          </w:p>
          <w:p w:rsidR="00B97194" w:rsidRPr="00C13890" w:rsidRDefault="00B971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97194" w:rsidRPr="00C13890" w:rsidTr="00A4378E">
        <w:trPr>
          <w:trHeight w:val="880"/>
        </w:trPr>
        <w:tc>
          <w:tcPr>
            <w:tcW w:w="3920" w:type="dxa"/>
            <w:gridSpan w:val="3"/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B97194" w:rsidRPr="00C13890" w:rsidRDefault="00B971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 xml:space="preserve">1.El usuario podrá actualizar la cuenta si el usuario ya se encuentra registrado.           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RESPUESTA DEL SISTEMA.</w:t>
            </w:r>
          </w:p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1.1 actualiza perfil de usuario en la base de datos según el mismo lo requiera.</w:t>
            </w:r>
          </w:p>
        </w:tc>
      </w:tr>
      <w:tr w:rsidR="00B97194" w:rsidRPr="00C13890" w:rsidTr="00A4378E">
        <w:tc>
          <w:tcPr>
            <w:tcW w:w="3920" w:type="dxa"/>
            <w:gridSpan w:val="3"/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4864" w:type="dxa"/>
          </w:tcPr>
          <w:p w:rsidR="00B97194" w:rsidRPr="00C13890" w:rsidRDefault="00B971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Los datos ingresados serán actualizados en la plataforma.</w:t>
            </w:r>
          </w:p>
        </w:tc>
      </w:tr>
      <w:tr w:rsidR="00B97194" w:rsidRPr="00C13890" w:rsidTr="00A4378E">
        <w:trPr>
          <w:trHeight w:val="820"/>
        </w:trPr>
        <w:tc>
          <w:tcPr>
            <w:tcW w:w="8784" w:type="dxa"/>
            <w:gridSpan w:val="4"/>
          </w:tcPr>
          <w:p w:rsidR="00B97194" w:rsidRPr="00C13890" w:rsidRDefault="00B97194" w:rsidP="00A4378E">
            <w:pPr>
              <w:pStyle w:val="Ttulo1"/>
            </w:pPr>
            <w:r w:rsidRPr="00C13890">
              <w:t>Caminos Alternos</w:t>
            </w:r>
          </w:p>
          <w:p w:rsidR="00B97194" w:rsidRPr="00C13890" w:rsidRDefault="00B97194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1.3.1 Datos incorrectos o incompletos, no es posible actualizar la cuenta.</w:t>
            </w:r>
          </w:p>
          <w:p w:rsidR="00B97194" w:rsidRPr="00C13890" w:rsidRDefault="00B97194" w:rsidP="00A4378E">
            <w:pPr>
              <w:rPr>
                <w:rFonts w:ascii="Arial" w:hAnsi="Arial" w:cs="Arial"/>
              </w:rPr>
            </w:pPr>
          </w:p>
          <w:p w:rsidR="00B97194" w:rsidRPr="00C13890" w:rsidRDefault="00B97194" w:rsidP="00A4378E">
            <w:pPr>
              <w:rPr>
                <w:rFonts w:ascii="Arial" w:hAnsi="Arial" w:cs="Arial"/>
              </w:rPr>
            </w:pPr>
          </w:p>
          <w:p w:rsidR="00B97194" w:rsidRPr="00C13890" w:rsidRDefault="00B97194" w:rsidP="00A4378E">
            <w:pPr>
              <w:rPr>
                <w:rFonts w:ascii="Arial" w:hAnsi="Arial" w:cs="Arial"/>
              </w:rPr>
            </w:pPr>
          </w:p>
          <w:p w:rsidR="00B97194" w:rsidRPr="00C13890" w:rsidRDefault="00B97194" w:rsidP="00A4378E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B97194" w:rsidRPr="00C13890" w:rsidTr="00A4378E">
        <w:trPr>
          <w:trHeight w:val="820"/>
        </w:trPr>
        <w:tc>
          <w:tcPr>
            <w:tcW w:w="8784" w:type="dxa"/>
            <w:gridSpan w:val="4"/>
          </w:tcPr>
          <w:p w:rsidR="00B97194" w:rsidRPr="00C13890" w:rsidRDefault="00B97194" w:rsidP="00A4378E">
            <w:pPr>
              <w:pStyle w:val="Ttulo1"/>
            </w:pPr>
            <w:r w:rsidRPr="00C13890">
              <w:t>Excepciones</w:t>
            </w:r>
          </w:p>
          <w:p w:rsidR="00B97194" w:rsidRPr="00C13890" w:rsidRDefault="00B97194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1.2.1 La plataforma no funciona</w:t>
            </w:r>
          </w:p>
          <w:p w:rsidR="00B97194" w:rsidRPr="00C13890" w:rsidRDefault="00B97194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1.2.2 No se pueden ingresar los datos.</w:t>
            </w:r>
          </w:p>
        </w:tc>
      </w:tr>
      <w:tr w:rsidR="00B97194" w:rsidRPr="00C13890" w:rsidTr="00A4378E">
        <w:tc>
          <w:tcPr>
            <w:tcW w:w="3920" w:type="dxa"/>
            <w:gridSpan w:val="3"/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864" w:type="dxa"/>
          </w:tcPr>
          <w:p w:rsidR="00B97194" w:rsidRPr="00C13890" w:rsidRDefault="00B971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(5 segundos)</w:t>
            </w:r>
          </w:p>
        </w:tc>
      </w:tr>
      <w:tr w:rsidR="00B97194" w:rsidRPr="00C13890" w:rsidTr="00A4378E">
        <w:tc>
          <w:tcPr>
            <w:tcW w:w="3920" w:type="dxa"/>
            <w:gridSpan w:val="3"/>
          </w:tcPr>
          <w:p w:rsidR="00B97194" w:rsidRPr="00C13890" w:rsidRDefault="00B97194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864" w:type="dxa"/>
          </w:tcPr>
          <w:p w:rsidR="00B97194" w:rsidRPr="00C13890" w:rsidRDefault="00B97194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Pr="00535FE5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sectPr w:rsidR="00A00714" w:rsidRPr="00535FE5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194"/>
    <w:rsid w:val="00210E8C"/>
    <w:rsid w:val="00261CBB"/>
    <w:rsid w:val="00482EFC"/>
    <w:rsid w:val="00535FE5"/>
    <w:rsid w:val="005B73AE"/>
    <w:rsid w:val="00694F99"/>
    <w:rsid w:val="007A173F"/>
    <w:rsid w:val="007C1C42"/>
    <w:rsid w:val="008474AA"/>
    <w:rsid w:val="008F08E2"/>
    <w:rsid w:val="00933E77"/>
    <w:rsid w:val="00976C8E"/>
    <w:rsid w:val="009D5C5F"/>
    <w:rsid w:val="00A00714"/>
    <w:rsid w:val="00A350F1"/>
    <w:rsid w:val="00A727A3"/>
    <w:rsid w:val="00B97194"/>
    <w:rsid w:val="00C67A73"/>
    <w:rsid w:val="00CE0F95"/>
    <w:rsid w:val="00DD69D0"/>
    <w:rsid w:val="00E66ED9"/>
    <w:rsid w:val="00E76C21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E42132-07A0-413C-AFCB-E060F2C6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6CBAF-D0D9-4AA2-A357-967965107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1</TotalTime>
  <Pages>2</Pages>
  <Words>158</Words>
  <Characters>871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1</cp:revision>
  <dcterms:created xsi:type="dcterms:W3CDTF">2019-03-19T21:55:00Z</dcterms:created>
  <dcterms:modified xsi:type="dcterms:W3CDTF">2019-03-19T21:56:00Z</dcterms:modified>
</cp:coreProperties>
</file>