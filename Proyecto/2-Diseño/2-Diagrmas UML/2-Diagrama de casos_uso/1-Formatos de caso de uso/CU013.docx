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CA5806" w:rsidRPr="00C13890" w:rsidTr="00A4378E">
        <w:tc>
          <w:tcPr>
            <w:tcW w:w="2812" w:type="dxa"/>
            <w:gridSpan w:val="2"/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# Ref.</w:t>
            </w:r>
          </w:p>
        </w:tc>
        <w:tc>
          <w:tcPr>
            <w:tcW w:w="5972" w:type="dxa"/>
            <w:gridSpan w:val="2"/>
          </w:tcPr>
          <w:p w:rsidR="00CA5806" w:rsidRPr="00C13890" w:rsidRDefault="00CA5806" w:rsidP="00A4378E">
            <w:pPr>
              <w:tabs>
                <w:tab w:val="left" w:pos="183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CU013</w:t>
            </w:r>
          </w:p>
        </w:tc>
      </w:tr>
      <w:tr w:rsidR="00CA5806" w:rsidRPr="00C13890" w:rsidTr="00A4378E">
        <w:tc>
          <w:tcPr>
            <w:tcW w:w="2812" w:type="dxa"/>
            <w:gridSpan w:val="2"/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CA5806" w:rsidRPr="00C13890" w:rsidRDefault="00CA5806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</w:rPr>
              <w:t>Probar rendimiento</w:t>
            </w:r>
          </w:p>
        </w:tc>
      </w:tr>
      <w:tr w:rsidR="00CA5806" w:rsidRPr="00C13890" w:rsidTr="00A4378E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A5806" w:rsidRPr="00C13890" w:rsidRDefault="00CA5806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Lizeth Suarez</w:t>
            </w:r>
          </w:p>
        </w:tc>
      </w:tr>
      <w:tr w:rsidR="00CA5806" w:rsidRPr="00C13890" w:rsidTr="00A4378E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CA5806" w:rsidRPr="00C13890" w:rsidRDefault="00CA5806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Stiven Yaguma</w:t>
            </w:r>
          </w:p>
        </w:tc>
      </w:tr>
      <w:tr w:rsidR="00CA5806" w:rsidRPr="00C13890" w:rsidTr="00A4378E">
        <w:tc>
          <w:tcPr>
            <w:tcW w:w="2812" w:type="dxa"/>
            <w:gridSpan w:val="2"/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CA5806" w:rsidRPr="00C13890" w:rsidRDefault="00CA5806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(10/03/2019)</w:t>
            </w:r>
          </w:p>
        </w:tc>
      </w:tr>
      <w:tr w:rsidR="00CA5806" w:rsidRPr="00C13890" w:rsidTr="00A4378E">
        <w:tc>
          <w:tcPr>
            <w:tcW w:w="2812" w:type="dxa"/>
            <w:gridSpan w:val="2"/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CA5806" w:rsidRPr="00C13890" w:rsidRDefault="00CA5806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1.1</w:t>
            </w:r>
          </w:p>
        </w:tc>
      </w:tr>
      <w:tr w:rsidR="00CA5806" w:rsidRPr="00C13890" w:rsidTr="00A4378E">
        <w:tc>
          <w:tcPr>
            <w:tcW w:w="2812" w:type="dxa"/>
            <w:gridSpan w:val="2"/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CA5806" w:rsidRPr="00C13890" w:rsidRDefault="00CA5806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Empleado; Cliente</w:t>
            </w:r>
          </w:p>
        </w:tc>
      </w:tr>
      <w:tr w:rsidR="00CA5806" w:rsidRPr="00C13890" w:rsidTr="00A4378E">
        <w:tc>
          <w:tcPr>
            <w:tcW w:w="2812" w:type="dxa"/>
            <w:gridSpan w:val="2"/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CA5806" w:rsidRPr="00C13890" w:rsidRDefault="00CA5806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CA5806" w:rsidRPr="00C13890" w:rsidTr="00A4378E">
        <w:tc>
          <w:tcPr>
            <w:tcW w:w="2812" w:type="dxa"/>
            <w:gridSpan w:val="2"/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CA5806" w:rsidRDefault="00CA5806" w:rsidP="00A4378E">
            <w:pPr>
              <w:rPr>
                <w:rFonts w:ascii="Arial" w:eastAsia="Arial" w:hAnsi="Arial" w:cs="Arial"/>
              </w:rPr>
            </w:pPr>
            <w:r w:rsidRPr="00C13890">
              <w:rPr>
                <w:rFonts w:ascii="Arial" w:eastAsia="Arial" w:hAnsi="Arial" w:cs="Arial"/>
              </w:rPr>
              <w:t>El usuario</w:t>
            </w:r>
            <w:r>
              <w:rPr>
                <w:rFonts w:ascii="Arial" w:eastAsia="Arial" w:hAnsi="Arial" w:cs="Arial"/>
              </w:rPr>
              <w:t xml:space="preserve"> Cliente</w:t>
            </w:r>
            <w:r w:rsidRPr="00C13890">
              <w:rPr>
                <w:rFonts w:ascii="Arial" w:eastAsia="Arial" w:hAnsi="Arial" w:cs="Arial"/>
              </w:rPr>
              <w:t xml:space="preserve"> podrá solicitar una visita técnica siempre y cuando cuente con una cuenta activa/verificada</w:t>
            </w:r>
            <w:r>
              <w:rPr>
                <w:rFonts w:ascii="Arial" w:eastAsia="Arial" w:hAnsi="Arial" w:cs="Arial"/>
              </w:rPr>
              <w:t>.</w:t>
            </w:r>
          </w:p>
          <w:p w:rsidR="00CA5806" w:rsidRDefault="00CA5806" w:rsidP="00A4378E">
            <w:pPr>
              <w:rPr>
                <w:rFonts w:ascii="Arial" w:eastAsia="Arial" w:hAnsi="Arial" w:cs="Arial"/>
              </w:rPr>
            </w:pPr>
          </w:p>
          <w:p w:rsidR="00CA5806" w:rsidRPr="00C13890" w:rsidRDefault="00CA5806" w:rsidP="00A437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empleado deberá dar un reporte o informe.</w:t>
            </w:r>
          </w:p>
        </w:tc>
      </w:tr>
      <w:tr w:rsidR="00CA5806" w:rsidRPr="00C13890" w:rsidTr="00A4378E">
        <w:trPr>
          <w:trHeight w:val="240"/>
        </w:trPr>
        <w:tc>
          <w:tcPr>
            <w:tcW w:w="1388" w:type="dxa"/>
            <w:vMerge w:val="restart"/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CA5806" w:rsidRPr="00C13890" w:rsidRDefault="00CA5806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CU012; CU013 </w:t>
            </w:r>
          </w:p>
        </w:tc>
      </w:tr>
      <w:tr w:rsidR="00CA5806" w:rsidRPr="00C13890" w:rsidTr="00A4378E">
        <w:trPr>
          <w:trHeight w:val="240"/>
        </w:trPr>
        <w:tc>
          <w:tcPr>
            <w:tcW w:w="1388" w:type="dxa"/>
            <w:vMerge/>
          </w:tcPr>
          <w:p w:rsidR="00CA5806" w:rsidRPr="00C13890" w:rsidRDefault="00CA5806" w:rsidP="00A43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CA5806" w:rsidRPr="00C13890" w:rsidRDefault="00CA5806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RF07; RF08</w:t>
            </w:r>
          </w:p>
        </w:tc>
      </w:tr>
      <w:tr w:rsidR="00CA5806" w:rsidRPr="00C13890" w:rsidTr="00A4378E">
        <w:tc>
          <w:tcPr>
            <w:tcW w:w="2812" w:type="dxa"/>
            <w:gridSpan w:val="2"/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CA5806" w:rsidRPr="00C13890" w:rsidRDefault="00CA5806" w:rsidP="00A4378E">
            <w:pPr>
              <w:tabs>
                <w:tab w:val="left" w:pos="4905"/>
              </w:tabs>
              <w:rPr>
                <w:rFonts w:ascii="Arial" w:hAnsi="Arial" w:cs="Arial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usuario deberá contar con una cuenta y usuario para poder solicitar el servicio de probar rendimiento</w:t>
            </w:r>
          </w:p>
        </w:tc>
      </w:tr>
      <w:tr w:rsidR="00CA5806" w:rsidRPr="00C13890" w:rsidTr="00A4378E">
        <w:tc>
          <w:tcPr>
            <w:tcW w:w="8784" w:type="dxa"/>
            <w:gridSpan w:val="4"/>
          </w:tcPr>
          <w:p w:rsidR="00CA5806" w:rsidRPr="00C13890" w:rsidRDefault="00CA5806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</w:p>
          <w:p w:rsidR="00CA5806" w:rsidRPr="00C13890" w:rsidRDefault="00CA5806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A5806" w:rsidRPr="00C13890" w:rsidTr="00A4378E">
        <w:trPr>
          <w:trHeight w:val="880"/>
        </w:trPr>
        <w:tc>
          <w:tcPr>
            <w:tcW w:w="3920" w:type="dxa"/>
            <w:gridSpan w:val="3"/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CA5806" w:rsidRPr="00C13890" w:rsidRDefault="00CA5806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1.El usuario podrá solicitar el servicio de probar rendimiento en su equipo de cómputo.</w:t>
            </w:r>
          </w:p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RESPUESTA DEL SISTEMA.</w:t>
            </w:r>
          </w:p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1.1 El sistema almacena la solicitud y luego asigna un técnico a la misma</w:t>
            </w:r>
          </w:p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CA5806" w:rsidRPr="00C13890" w:rsidTr="00A4378E">
        <w:tc>
          <w:tcPr>
            <w:tcW w:w="3920" w:type="dxa"/>
            <w:gridSpan w:val="3"/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4864" w:type="dxa"/>
          </w:tcPr>
          <w:p w:rsidR="00CA5806" w:rsidRPr="00C13890" w:rsidRDefault="00CA5806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Recibirá un correo con el estado de la solicitud y fecha de confirmación de visita de técnico</w:t>
            </w:r>
          </w:p>
        </w:tc>
      </w:tr>
      <w:tr w:rsidR="00CA5806" w:rsidRPr="00C13890" w:rsidTr="00A4378E">
        <w:trPr>
          <w:trHeight w:val="820"/>
        </w:trPr>
        <w:tc>
          <w:tcPr>
            <w:tcW w:w="8784" w:type="dxa"/>
            <w:gridSpan w:val="4"/>
          </w:tcPr>
          <w:p w:rsidR="00CA5806" w:rsidRPr="00C13890" w:rsidRDefault="00CA5806" w:rsidP="00A4378E">
            <w:pPr>
              <w:pStyle w:val="Ttulo1"/>
            </w:pPr>
            <w:r w:rsidRPr="00C13890">
              <w:t>1.2 Caminos Alternos</w:t>
            </w:r>
          </w:p>
          <w:p w:rsidR="00CA5806" w:rsidRPr="00C13890" w:rsidRDefault="00CA5806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Técnico no disponible</w:t>
            </w:r>
          </w:p>
          <w:p w:rsidR="00CA5806" w:rsidRPr="00C13890" w:rsidRDefault="00CA5806" w:rsidP="00A4378E">
            <w:pPr>
              <w:rPr>
                <w:rFonts w:ascii="Arial" w:hAnsi="Arial" w:cs="Arial"/>
              </w:rPr>
            </w:pPr>
          </w:p>
          <w:p w:rsidR="00CA5806" w:rsidRPr="00C13890" w:rsidRDefault="00CA5806" w:rsidP="00A4378E">
            <w:pPr>
              <w:rPr>
                <w:rFonts w:ascii="Arial" w:hAnsi="Arial" w:cs="Arial"/>
              </w:rPr>
            </w:pPr>
          </w:p>
          <w:p w:rsidR="00CA5806" w:rsidRPr="00C13890" w:rsidRDefault="00CA5806" w:rsidP="00A4378E">
            <w:pPr>
              <w:rPr>
                <w:rFonts w:ascii="Arial" w:hAnsi="Arial" w:cs="Arial"/>
              </w:rPr>
            </w:pPr>
          </w:p>
          <w:p w:rsidR="00CA5806" w:rsidRPr="00C13890" w:rsidRDefault="00CA5806" w:rsidP="00A4378E">
            <w:pPr>
              <w:rPr>
                <w:rFonts w:ascii="Arial" w:hAnsi="Arial" w:cs="Arial"/>
              </w:rPr>
            </w:pPr>
          </w:p>
        </w:tc>
      </w:tr>
      <w:tr w:rsidR="00CA5806" w:rsidRPr="00C13890" w:rsidTr="00A4378E">
        <w:trPr>
          <w:trHeight w:val="820"/>
        </w:trPr>
        <w:tc>
          <w:tcPr>
            <w:tcW w:w="8784" w:type="dxa"/>
            <w:gridSpan w:val="4"/>
          </w:tcPr>
          <w:p w:rsidR="00CA5806" w:rsidRPr="00C13890" w:rsidRDefault="00CA5806" w:rsidP="00A4378E">
            <w:pPr>
              <w:pStyle w:val="Ttulo1"/>
            </w:pPr>
            <w:r w:rsidRPr="00C13890">
              <w:t>Excepciones</w:t>
            </w:r>
          </w:p>
          <w:p w:rsidR="00CA5806" w:rsidRPr="00C13890" w:rsidRDefault="00CA5806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1.3.1. No se encuentra el producto disponible.</w:t>
            </w:r>
          </w:p>
          <w:p w:rsidR="00CA5806" w:rsidRPr="00C13890" w:rsidRDefault="00CA5806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1.3.2. No se encuentra técnico para atender la solicitud.</w:t>
            </w:r>
          </w:p>
          <w:p w:rsidR="00CA5806" w:rsidRPr="00C13890" w:rsidRDefault="00CA5806" w:rsidP="00A4378E">
            <w:pPr>
              <w:rPr>
                <w:rFonts w:ascii="Arial" w:hAnsi="Arial" w:cs="Arial"/>
              </w:rPr>
            </w:pPr>
          </w:p>
        </w:tc>
      </w:tr>
      <w:tr w:rsidR="00CA5806" w:rsidRPr="00C13890" w:rsidTr="00A4378E">
        <w:tc>
          <w:tcPr>
            <w:tcW w:w="3920" w:type="dxa"/>
            <w:gridSpan w:val="3"/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CA5806" w:rsidRPr="00C13890" w:rsidRDefault="00CA5806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(5 segundos)</w:t>
            </w:r>
          </w:p>
        </w:tc>
      </w:tr>
      <w:tr w:rsidR="00CA5806" w:rsidRPr="00C13890" w:rsidTr="00A4378E">
        <w:tc>
          <w:tcPr>
            <w:tcW w:w="3920" w:type="dxa"/>
            <w:gridSpan w:val="3"/>
          </w:tcPr>
          <w:p w:rsidR="00CA5806" w:rsidRPr="00C13890" w:rsidRDefault="00CA5806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CA5806" w:rsidRPr="00C13890" w:rsidRDefault="00CA5806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bookmarkStart w:id="0" w:name="_GoBack"/>
      <w:bookmarkEnd w:id="0"/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Pr="00535FE5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sectPr w:rsidR="00A00714" w:rsidRPr="00535FE5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806"/>
    <w:rsid w:val="00210E8C"/>
    <w:rsid w:val="00261CBB"/>
    <w:rsid w:val="00482EFC"/>
    <w:rsid w:val="00535FE5"/>
    <w:rsid w:val="005B73AE"/>
    <w:rsid w:val="00694F99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727A3"/>
    <w:rsid w:val="00C67A73"/>
    <w:rsid w:val="00CA5806"/>
    <w:rsid w:val="00CE0F95"/>
    <w:rsid w:val="00DD69D0"/>
    <w:rsid w:val="00E66ED9"/>
    <w:rsid w:val="00E76C21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BFC7E0-0EDC-44FF-8BAE-6270ECB7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17D7F-FB82-4E54-99AC-15C1737A5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1</TotalTime>
  <Pages>2</Pages>
  <Words>178</Words>
  <Characters>984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1</cp:revision>
  <dcterms:created xsi:type="dcterms:W3CDTF">2019-03-19T22:03:00Z</dcterms:created>
  <dcterms:modified xsi:type="dcterms:W3CDTF">2019-03-19T22:05:00Z</dcterms:modified>
</cp:coreProperties>
</file>